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7709" w14:textId="163BF3D3" w:rsidR="004A00AE" w:rsidRPr="00956F47" w:rsidRDefault="004A00AE" w:rsidP="004A00AE">
      <w:pPr>
        <w:autoSpaceDE w:val="0"/>
        <w:autoSpaceDN w:val="0"/>
        <w:adjustRightInd w:val="0"/>
        <w:ind w:left="420"/>
        <w:jc w:val="center"/>
        <w:rPr>
          <w:rFonts w:ascii="Times New Roman" w:hAnsi="Times New Roman"/>
          <w:color w:val="000000" w:themeColor="text1"/>
          <w:szCs w:val="24"/>
        </w:rPr>
      </w:pPr>
      <w:bookmarkStart w:id="0" w:name="_Hlk523315222"/>
      <w:r w:rsidRPr="00956F47">
        <w:rPr>
          <w:rFonts w:ascii="Times New Roman" w:hAnsi="Times New Roman"/>
          <w:b/>
          <w:bCs/>
          <w:color w:val="000000" w:themeColor="text1"/>
          <w:sz w:val="28"/>
          <w:szCs w:val="28"/>
        </w:rPr>
        <w:t>Z</w:t>
      </w:r>
      <w:r w:rsidR="00AD1B5D" w:rsidRPr="00956F47">
        <w:rPr>
          <w:rFonts w:ascii="Times New Roman" w:hAnsi="Times New Roman"/>
          <w:b/>
          <w:bCs/>
          <w:color w:val="000000" w:themeColor="text1"/>
          <w:sz w:val="28"/>
          <w:szCs w:val="28"/>
        </w:rPr>
        <w:t>hengqi(Drago)</w:t>
      </w:r>
      <w:r w:rsidRPr="00956F4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D</w:t>
      </w:r>
      <w:r w:rsidR="00AD1B5D" w:rsidRPr="00956F47">
        <w:rPr>
          <w:rFonts w:ascii="Times New Roman" w:hAnsi="Times New Roman"/>
          <w:b/>
          <w:bCs/>
          <w:color w:val="000000" w:themeColor="text1"/>
          <w:sz w:val="28"/>
          <w:szCs w:val="28"/>
        </w:rPr>
        <w:t>ong</w:t>
      </w:r>
    </w:p>
    <w:p w14:paraId="6930632B" w14:textId="133CD172" w:rsidR="004A00AE" w:rsidRPr="00956F47" w:rsidRDefault="00400255" w:rsidP="004A00AE">
      <w:pPr>
        <w:autoSpaceDE w:val="0"/>
        <w:autoSpaceDN w:val="0"/>
        <w:adjustRightInd w:val="0"/>
        <w:jc w:val="center"/>
        <w:rPr>
          <w:rStyle w:val="Hyperlink"/>
          <w:color w:val="000000" w:themeColor="text1"/>
        </w:rPr>
      </w:pPr>
      <w:r w:rsidRPr="00956F47">
        <w:rPr>
          <w:rFonts w:ascii="Segoe UI Emoji" w:hAnsi="Segoe UI Emoji" w:cs="Segoe UI Emoji"/>
          <w:color w:val="000000" w:themeColor="text1"/>
          <w:szCs w:val="24"/>
        </w:rPr>
        <w:t>📞</w:t>
      </w:r>
      <w:r w:rsidR="004A00AE" w:rsidRPr="00956F47">
        <w:rPr>
          <w:rFonts w:ascii="Times New Roman" w:hAnsi="Times New Roman"/>
          <w:color w:val="000000" w:themeColor="text1"/>
          <w:szCs w:val="24"/>
        </w:rPr>
        <w:t>614-592</w:t>
      </w:r>
      <w:r w:rsidR="008365A6" w:rsidRPr="00956F47">
        <w:rPr>
          <w:rFonts w:ascii="Times New Roman" w:hAnsi="Times New Roman"/>
          <w:color w:val="000000" w:themeColor="text1"/>
          <w:szCs w:val="24"/>
        </w:rPr>
        <w:t>-</w:t>
      </w:r>
      <w:r w:rsidR="004A00AE" w:rsidRPr="00956F47">
        <w:rPr>
          <w:rFonts w:ascii="Times New Roman" w:hAnsi="Times New Roman"/>
          <w:color w:val="000000" w:themeColor="text1"/>
          <w:szCs w:val="24"/>
        </w:rPr>
        <w:t>5333</w:t>
      </w:r>
      <w:r w:rsidR="00550C71" w:rsidRPr="00956F47">
        <w:rPr>
          <w:rFonts w:ascii="Times New Roman" w:hAnsi="Times New Roman"/>
          <w:color w:val="000000" w:themeColor="text1"/>
          <w:szCs w:val="24"/>
        </w:rPr>
        <w:t xml:space="preserve"> | </w:t>
      </w:r>
      <w:r w:rsidRPr="00956F47">
        <w:rPr>
          <w:rFonts w:ascii="Segoe UI Emoji" w:hAnsi="Segoe UI Emoji" w:cs="Segoe UI Emoji"/>
          <w:color w:val="000000" w:themeColor="text1"/>
          <w:szCs w:val="24"/>
        </w:rPr>
        <w:t xml:space="preserve">📧 </w:t>
      </w:r>
      <w:r w:rsidR="004A00AE" w:rsidRPr="00956F47">
        <w:rPr>
          <w:rFonts w:ascii="Times New Roman" w:hAnsi="Times New Roman"/>
          <w:color w:val="000000" w:themeColor="text1"/>
          <w:szCs w:val="24"/>
        </w:rPr>
        <w:t>dong.760@</w:t>
      </w:r>
      <w:r w:rsidR="001C191E" w:rsidRPr="00956F47">
        <w:rPr>
          <w:rFonts w:ascii="Times New Roman" w:hAnsi="Times New Roman"/>
          <w:color w:val="000000" w:themeColor="text1"/>
          <w:szCs w:val="24"/>
        </w:rPr>
        <w:t>bu</w:t>
      </w:r>
      <w:r w:rsidR="004A00AE" w:rsidRPr="00956F47">
        <w:rPr>
          <w:rFonts w:ascii="Times New Roman" w:hAnsi="Times New Roman"/>
          <w:color w:val="000000" w:themeColor="text1"/>
          <w:szCs w:val="24"/>
        </w:rPr>
        <w:t>.edu</w:t>
      </w:r>
      <w:r w:rsidR="00550C71" w:rsidRPr="00956F47">
        <w:rPr>
          <w:rFonts w:ascii="Times New Roman" w:hAnsi="Times New Roman"/>
          <w:color w:val="000000" w:themeColor="text1"/>
          <w:szCs w:val="24"/>
        </w:rPr>
        <w:t xml:space="preserve"> |</w:t>
      </w:r>
      <w:r w:rsidRPr="00956F47">
        <w:rPr>
          <w:rFonts w:ascii="Times New Roman" w:hAnsi="Times New Roman"/>
          <w:color w:val="000000" w:themeColor="text1"/>
          <w:szCs w:val="24"/>
        </w:rPr>
        <w:t xml:space="preserve"> </w:t>
      </w:r>
      <w:r w:rsidR="00621479" w:rsidRPr="00956F47">
        <w:rPr>
          <w:rFonts w:ascii="Segoe UI Emoji" w:hAnsi="Segoe UI Emoji" w:cs="Segoe UI Emoji"/>
          <w:noProof/>
          <w:color w:val="000000" w:themeColor="text1"/>
          <w:szCs w:val="24"/>
        </w:rPr>
        <w:drawing>
          <wp:inline distT="0" distB="0" distL="0" distR="0" wp14:anchorId="28245EC6" wp14:editId="0ACD5D9C">
            <wp:extent cx="135370" cy="13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70" cy="1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479" w:rsidRPr="00956F47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9" w:history="1">
        <w:r w:rsidR="00621479" w:rsidRPr="00956F47">
          <w:rPr>
            <w:rStyle w:val="Hyperlink"/>
            <w:rFonts w:ascii="Times New Roman" w:hAnsi="Times New Roman"/>
            <w:color w:val="000000" w:themeColor="text1"/>
            <w:szCs w:val="24"/>
          </w:rPr>
          <w:t>https://drago1234.github.io/</w:t>
        </w:r>
      </w:hyperlink>
      <w:r w:rsidRPr="00956F47">
        <w:rPr>
          <w:rFonts w:ascii="Times New Roman" w:hAnsi="Times New Roman"/>
          <w:color w:val="000000" w:themeColor="text1"/>
          <w:szCs w:val="24"/>
        </w:rPr>
        <w:t xml:space="preserve"> </w:t>
      </w:r>
      <w:r w:rsidR="00BD5692" w:rsidRPr="00956F47">
        <w:rPr>
          <w:color w:val="000000" w:themeColor="text1"/>
          <w:szCs w:val="24"/>
        </w:rPr>
        <w:t xml:space="preserve">| </w:t>
      </w:r>
      <w:r w:rsidR="007D0FCD" w:rsidRPr="00956F47">
        <w:rPr>
          <w:rFonts w:ascii="Segoe UI Emoji" w:hAnsi="Segoe UI Emoji" w:cs="Segoe UI Emoji"/>
          <w:color w:val="000000" w:themeColor="text1"/>
          <w:szCs w:val="24"/>
        </w:rPr>
        <w:t xml:space="preserve">💼 </w:t>
      </w:r>
      <w:r w:rsidR="00BD5692" w:rsidRPr="00956F47">
        <w:rPr>
          <w:rStyle w:val="Hyperlink"/>
          <w:rFonts w:ascii="Times New Roman" w:hAnsi="Times New Roman"/>
          <w:color w:val="000000" w:themeColor="text1"/>
        </w:rPr>
        <w:t>https://www.linkedin.com/in/zhengqi-dong/</w:t>
      </w:r>
    </w:p>
    <w:tbl>
      <w:tblPr>
        <w:tblW w:w="10620" w:type="dxa"/>
        <w:tblLayout w:type="fixed"/>
        <w:tblLook w:val="0000" w:firstRow="0" w:lastRow="0" w:firstColumn="0" w:lastColumn="0" w:noHBand="0" w:noVBand="0"/>
      </w:tblPr>
      <w:tblGrid>
        <w:gridCol w:w="10620"/>
      </w:tblGrid>
      <w:tr w:rsidR="00DF14E5" w:rsidRPr="00956F47" w14:paraId="31CCFC45" w14:textId="77777777" w:rsidTr="00FC43AC">
        <w:trPr>
          <w:cantSplit/>
          <w:trHeight w:val="1746"/>
        </w:trPr>
        <w:tc>
          <w:tcPr>
            <w:tcW w:w="10620" w:type="dxa"/>
          </w:tcPr>
          <w:p w14:paraId="46A71EBD" w14:textId="77777777" w:rsidR="008B5A91" w:rsidRPr="00956F47" w:rsidRDefault="008B5A91" w:rsidP="008B5A91">
            <w:pPr>
              <w:pStyle w:val="CompanyNameOne"/>
              <w:pBdr>
                <w:bottom w:val="single" w:sz="18" w:space="1" w:color="auto"/>
              </w:pBd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bookmarkStart w:id="1" w:name="_Hlk523314133"/>
            <w:bookmarkEnd w:id="0"/>
            <w:r w:rsidRPr="00956F4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EDUCATION</w:t>
            </w:r>
          </w:p>
          <w:p w14:paraId="14530C82" w14:textId="7F5F8FC7" w:rsidR="008B5A91" w:rsidRPr="00956F47" w:rsidRDefault="008B5A91" w:rsidP="00244934">
            <w:pPr>
              <w:ind w:right="-299"/>
              <w:rPr>
                <w:rFonts w:ascii="Times New Roman" w:hAnsi="Times New Roman"/>
                <w:b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b/>
                <w:color w:val="000000" w:themeColor="text1"/>
                <w:lang w:eastAsia="zh-CN"/>
              </w:rPr>
              <w:t xml:space="preserve">Boston University, Boston, MA                                                                                          </w:t>
            </w:r>
            <w:r w:rsidR="00A63C58" w:rsidRPr="00956F47">
              <w:rPr>
                <w:rFonts w:ascii="Times New Roman" w:hAnsi="Times New Roman"/>
                <w:b/>
                <w:color w:val="000000" w:themeColor="text1"/>
                <w:lang w:eastAsia="zh-CN"/>
              </w:rPr>
              <w:t xml:space="preserve">                                    </w:t>
            </w:r>
            <w:r w:rsidRPr="00956F47">
              <w:rPr>
                <w:rFonts w:ascii="Times New Roman" w:hAnsi="Times New Roman"/>
                <w:b/>
                <w:color w:val="000000" w:themeColor="text1"/>
                <w:lang w:eastAsia="zh-CN"/>
              </w:rPr>
              <w:t>Expected 05/2023</w:t>
            </w:r>
          </w:p>
          <w:p w14:paraId="51139484" w14:textId="77777777" w:rsidR="008B5A91" w:rsidRPr="00956F47" w:rsidRDefault="008B5A91" w:rsidP="00244934">
            <w:pPr>
              <w:ind w:right="-299"/>
              <w:rPr>
                <w:rFonts w:ascii="Times New Roman" w:hAnsi="Times New Roman"/>
                <w:bCs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>MS in Robotics &amp; Autonomous Systems</w:t>
            </w:r>
          </w:p>
          <w:p w14:paraId="77357C1E" w14:textId="7CA9B645" w:rsidR="008B5A91" w:rsidRPr="00956F47" w:rsidRDefault="008B5A91" w:rsidP="00244934">
            <w:pPr>
              <w:spacing w:before="240"/>
              <w:ind w:right="-299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956F47">
              <w:rPr>
                <w:rFonts w:ascii="Times New Roman" w:hAnsi="Times New Roman"/>
                <w:b/>
                <w:color w:val="000000" w:themeColor="text1"/>
                <w:lang w:eastAsia="zh-CN"/>
              </w:rPr>
              <w:t>Ohio State University, Columbus, OH (GPA: 3.6</w:t>
            </w:r>
            <w:r w:rsidR="006256BE" w:rsidRPr="00956F47">
              <w:rPr>
                <w:rFonts w:ascii="Times New Roman" w:hAnsi="Times New Roman"/>
                <w:b/>
                <w:color w:val="000000" w:themeColor="text1"/>
                <w:lang w:eastAsia="zh-CN"/>
              </w:rPr>
              <w:t>7</w:t>
            </w:r>
            <w:r w:rsidRPr="00956F47">
              <w:rPr>
                <w:rFonts w:ascii="Times New Roman" w:hAnsi="Times New Roman"/>
                <w:b/>
                <w:color w:val="000000" w:themeColor="text1"/>
                <w:lang w:eastAsia="zh-CN"/>
              </w:rPr>
              <w:t xml:space="preserve"> / 4.0)                                                           </w:t>
            </w:r>
            <w:r w:rsidR="00E1656A" w:rsidRPr="00956F47">
              <w:rPr>
                <w:rFonts w:ascii="Times New Roman" w:hAnsi="Times New Roman"/>
                <w:b/>
                <w:color w:val="000000" w:themeColor="text1"/>
                <w:lang w:eastAsia="zh-CN"/>
              </w:rPr>
              <w:t>                     </w:t>
            </w:r>
            <w:r w:rsidR="00244934">
              <w:rPr>
                <w:rFonts w:ascii="Times New Roman" w:hAnsi="Times New Roman"/>
                <w:b/>
                <w:color w:val="000000" w:themeColor="text1"/>
                <w:lang w:eastAsia="zh-CN"/>
              </w:rPr>
              <w:t xml:space="preserve">  </w:t>
            </w:r>
            <w:r w:rsidR="00350CD4">
              <w:rPr>
                <w:rFonts w:ascii="Times New Roman" w:hAnsi="Times New Roman"/>
                <w:b/>
                <w:color w:val="000000" w:themeColor="text1"/>
                <w:lang w:eastAsia="zh-CN"/>
              </w:rPr>
              <w:t xml:space="preserve">  08/2017</w:t>
            </w:r>
            <w:r w:rsidR="00350CD4">
              <w:rPr>
                <w:rFonts w:ascii="Times New Roman" w:hAnsi="Times New Roman"/>
                <w:bCs/>
                <w:color w:val="000000" w:themeColor="text1"/>
              </w:rPr>
              <w:t xml:space="preserve"> – </w:t>
            </w:r>
            <w:r w:rsidRPr="00956F47">
              <w:rPr>
                <w:rFonts w:ascii="Times New Roman" w:hAnsi="Times New Roman"/>
                <w:b/>
                <w:color w:val="000000" w:themeColor="text1"/>
                <w:lang w:eastAsia="zh-CN"/>
              </w:rPr>
              <w:t xml:space="preserve">05/2021 </w:t>
            </w:r>
          </w:p>
          <w:p w14:paraId="59E787E1" w14:textId="77777777" w:rsidR="008B5A91" w:rsidRPr="00956F47" w:rsidRDefault="008B5A91" w:rsidP="00244934">
            <w:pPr>
              <w:ind w:right="-299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>B.S Computer Science Engineering (Minor in Statistics)</w:t>
            </w:r>
          </w:p>
          <w:p w14:paraId="22549BAE" w14:textId="2092C61C" w:rsidR="008B5A91" w:rsidRPr="00956F47" w:rsidRDefault="008B5A91" w:rsidP="00244934">
            <w:pPr>
              <w:ind w:right="-299"/>
              <w:rPr>
                <w:rFonts w:ascii="Times New Roman" w:hAnsi="Times New Roman"/>
                <w:bCs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>Graduate</w:t>
            </w:r>
            <w:r w:rsidRPr="00956F47">
              <w:rPr>
                <w:rFonts w:ascii="Times New Roman" w:hAnsi="Times New Roman" w:hint="eastAsia"/>
                <w:bCs/>
                <w:color w:val="000000" w:themeColor="text1"/>
                <w:lang w:eastAsia="zh-CN"/>
              </w:rPr>
              <w:t>d</w:t>
            </w: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 xml:space="preserve"> with Enginering</w:t>
            </w:r>
            <w:r w:rsidR="00D82D84">
              <w:rPr>
                <w:rFonts w:ascii="Times New Roman" w:hAnsi="Times New Roman"/>
                <w:bCs/>
                <w:color w:val="000000" w:themeColor="text1"/>
                <w:lang w:eastAsia="zh-CN"/>
              </w:rPr>
              <w:t xml:space="preserve"> Honors Degree</w:t>
            </w: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>, and Honor</w:t>
            </w:r>
            <w:r w:rsidR="00D82D84">
              <w:rPr>
                <w:rFonts w:ascii="Times New Roman" w:hAnsi="Times New Roman"/>
                <w:bCs/>
                <w:color w:val="000000" w:themeColor="text1"/>
                <w:lang w:eastAsia="zh-CN"/>
              </w:rPr>
              <w:t>s</w:t>
            </w: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 xml:space="preserve"> Research Distinction</w:t>
            </w:r>
          </w:p>
          <w:p w14:paraId="54A15B18" w14:textId="288A9A0B" w:rsidR="008B5A91" w:rsidRPr="00956F47" w:rsidRDefault="008B5A91" w:rsidP="00252370">
            <w:pPr>
              <w:pStyle w:val="Achievement"/>
              <w:spacing w:after="0"/>
              <w:ind w:right="-299"/>
              <w:jc w:val="left"/>
              <w:rPr>
                <w:rFonts w:ascii="Times New Roman" w:hAnsi="Times New Roman"/>
                <w:b/>
                <w:color w:val="000000" w:themeColor="text1"/>
                <w:spacing w:val="0"/>
              </w:rPr>
            </w:pPr>
            <w:r w:rsidRPr="00956F47">
              <w:rPr>
                <w:rFonts w:ascii="Times New Roman" w:hAnsi="Times New Roman"/>
                <w:b/>
                <w:color w:val="000000" w:themeColor="text1"/>
                <w:spacing w:val="0"/>
              </w:rPr>
              <w:t>University of Dayton, Dayton, OH (GPA: 3.82</w:t>
            </w:r>
            <w:r w:rsidR="00244934">
              <w:rPr>
                <w:rFonts w:ascii="Times New Roman" w:hAnsi="Times New Roman"/>
                <w:b/>
                <w:color w:val="000000" w:themeColor="text1"/>
                <w:spacing w:val="0"/>
              </w:rPr>
              <w:t>/</w:t>
            </w:r>
            <w:r w:rsidRPr="00956F47">
              <w:rPr>
                <w:rFonts w:ascii="Times New Roman" w:hAnsi="Times New Roman"/>
                <w:b/>
                <w:color w:val="000000" w:themeColor="text1"/>
                <w:spacing w:val="0"/>
                <w:lang w:eastAsia="zh-CN"/>
              </w:rPr>
              <w:t>4.0</w:t>
            </w:r>
            <w:r w:rsidR="00B457FD">
              <w:rPr>
                <w:rFonts w:ascii="Times New Roman" w:hAnsi="Times New Roman"/>
                <w:b/>
                <w:color w:val="000000" w:themeColor="text1"/>
                <w:spacing w:val="0"/>
                <w:lang w:eastAsia="zh-CN"/>
              </w:rPr>
              <w:t>, transferred</w:t>
            </w:r>
            <w:r w:rsidR="00D82D84">
              <w:rPr>
                <w:rFonts w:ascii="Times New Roman" w:hAnsi="Times New Roman"/>
                <w:b/>
                <w:color w:val="000000" w:themeColor="text1"/>
                <w:spacing w:val="0"/>
                <w:lang w:eastAsia="zh-CN"/>
              </w:rPr>
              <w:t xml:space="preserve"> out</w:t>
            </w:r>
            <w:r w:rsidRPr="00956F47">
              <w:rPr>
                <w:rFonts w:ascii="Times New Roman" w:hAnsi="Times New Roman"/>
                <w:b/>
                <w:color w:val="000000" w:themeColor="text1"/>
                <w:spacing w:val="0"/>
              </w:rPr>
              <w:t>)</w:t>
            </w:r>
            <w:r w:rsidR="00B457FD">
              <w:rPr>
                <w:rFonts w:ascii="Times New Roman" w:hAnsi="Times New Roman"/>
                <w:b/>
                <w:color w:val="000000" w:themeColor="text1"/>
                <w:spacing w:val="0"/>
              </w:rPr>
              <w:t xml:space="preserve"> </w:t>
            </w:r>
            <w:r w:rsidR="00244934">
              <w:rPr>
                <w:rFonts w:ascii="Times New Roman" w:hAnsi="Times New Roman"/>
                <w:b/>
                <w:color w:val="000000" w:themeColor="text1"/>
                <w:spacing w:val="0"/>
              </w:rPr>
              <w:t xml:space="preserve">                                                              </w:t>
            </w:r>
            <w:r w:rsidR="007558B3">
              <w:rPr>
                <w:rFonts w:ascii="Times New Roman" w:hAnsi="Times New Roman"/>
                <w:b/>
                <w:color w:val="000000" w:themeColor="text1"/>
                <w:spacing w:val="0"/>
              </w:rPr>
              <w:t xml:space="preserve"> </w:t>
            </w:r>
            <w:r w:rsidR="00244934">
              <w:rPr>
                <w:rFonts w:ascii="Times New Roman" w:hAnsi="Times New Roman"/>
                <w:b/>
                <w:color w:val="000000" w:themeColor="text1"/>
                <w:spacing w:val="0"/>
              </w:rPr>
              <w:t xml:space="preserve"> </w:t>
            </w:r>
            <w:r w:rsidR="001C5699">
              <w:rPr>
                <w:rFonts w:ascii="Times New Roman" w:hAnsi="Times New Roman"/>
                <w:b/>
                <w:color w:val="000000" w:themeColor="text1"/>
                <w:spacing w:val="0"/>
              </w:rPr>
              <w:t>08/201</w:t>
            </w:r>
            <w:r w:rsidR="00545BB3">
              <w:rPr>
                <w:rFonts w:ascii="Times New Roman" w:hAnsi="Times New Roman"/>
                <w:b/>
                <w:color w:val="000000" w:themeColor="text1"/>
                <w:spacing w:val="0"/>
              </w:rPr>
              <w:t>6</w:t>
            </w:r>
            <w:r w:rsidR="001C5699">
              <w:rPr>
                <w:rFonts w:ascii="Times New Roman" w:hAnsi="Times New Roman"/>
                <w:b/>
                <w:color w:val="000000" w:themeColor="text1"/>
                <w:spacing w:val="0"/>
              </w:rPr>
              <w:t xml:space="preserve"> – </w:t>
            </w:r>
            <w:r w:rsidRPr="00956F47">
              <w:rPr>
                <w:rFonts w:ascii="Times New Roman" w:hAnsi="Times New Roman"/>
                <w:b/>
                <w:color w:val="000000" w:themeColor="text1"/>
                <w:spacing w:val="0"/>
              </w:rPr>
              <w:t>05/2017</w:t>
            </w:r>
          </w:p>
          <w:p w14:paraId="3FECE811" w14:textId="77777777" w:rsidR="005F11A5" w:rsidRPr="00956F47" w:rsidRDefault="005F11A5" w:rsidP="00244934">
            <w:pPr>
              <w:rPr>
                <w:rFonts w:ascii="Times New Roman" w:hAnsi="Times New Roman"/>
                <w:b/>
                <w:color w:val="000000" w:themeColor="text1"/>
                <w:lang w:eastAsia="zh-CN"/>
              </w:rPr>
            </w:pPr>
          </w:p>
          <w:p w14:paraId="212F61F0" w14:textId="30BFD6CF" w:rsidR="005F11A5" w:rsidRPr="00956F47" w:rsidRDefault="005F11A5" w:rsidP="00244934">
            <w:pPr>
              <w:rPr>
                <w:rFonts w:ascii="Times New Roman" w:hAnsi="Times New Roman"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b/>
                <w:color w:val="000000" w:themeColor="text1"/>
                <w:lang w:eastAsia="zh-CN"/>
              </w:rPr>
              <w:t>Related Coursework</w:t>
            </w:r>
            <w:r w:rsidR="000D61AE" w:rsidRPr="00956F47">
              <w:rPr>
                <w:rFonts w:ascii="Times New Roman" w:hAnsi="Times New Roman"/>
                <w:b/>
                <w:color w:val="000000" w:themeColor="text1"/>
                <w:lang w:eastAsia="zh-CN"/>
              </w:rPr>
              <w:t xml:space="preserve">: </w:t>
            </w:r>
            <w:r w:rsidR="00AF4D3A" w:rsidRPr="00956F47">
              <w:rPr>
                <w:rFonts w:ascii="Times New Roman" w:hAnsi="Times New Roman"/>
                <w:color w:val="000000" w:themeColor="text1"/>
                <w:lang w:eastAsia="zh-CN"/>
              </w:rPr>
              <w:t xml:space="preserve">Medical Robotic, Robotic Autonouomous System, Cyber-Physical System, </w:t>
            </w: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>Machine Learning, Neural Network, High-performance Deep Learning, Natural Language Processing, Algorithm &amp; Data structure, Operation System, Principles of Programming Languages, Networking, Information Security, Web Development, Database Systems, Probability &amp; Statistic, Statistical Modeling, Spreadsheet and Database Modeling with Excel and Access, Analog &amp; Digital Circuits</w:t>
            </w:r>
          </w:p>
        </w:tc>
      </w:tr>
      <w:bookmarkEnd w:id="1"/>
      <w:tr w:rsidR="00DF14E5" w:rsidRPr="00956F47" w14:paraId="7066FD20" w14:textId="77777777" w:rsidTr="00184A1A">
        <w:trPr>
          <w:cantSplit/>
          <w:trHeight w:val="2034"/>
        </w:trPr>
        <w:tc>
          <w:tcPr>
            <w:tcW w:w="10620" w:type="dxa"/>
          </w:tcPr>
          <w:p w14:paraId="33017287" w14:textId="2CD26F5E" w:rsidR="008B5A91" w:rsidRPr="00956F47" w:rsidRDefault="005F11A5" w:rsidP="008B5A91">
            <w:pPr>
              <w:pStyle w:val="CompanyNameOne"/>
              <w:pBdr>
                <w:bottom w:val="single" w:sz="18" w:space="1" w:color="auto"/>
              </w:pBd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56F4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PROJECTS AND RESEARCH</w:t>
            </w:r>
          </w:p>
          <w:p w14:paraId="5993694D" w14:textId="5DC5AFC7" w:rsidR="008B5A91" w:rsidRPr="00956F47" w:rsidRDefault="008B5A91" w:rsidP="008B5A91">
            <w:pPr>
              <w:ind w:right="-62"/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b/>
                <w:color w:val="000000" w:themeColor="text1"/>
                <w:lang w:eastAsia="zh-CN"/>
              </w:rPr>
              <w:t>"CORE" Language Interpreter</w:t>
            </w:r>
            <w:r w:rsidR="00CA7546" w:rsidRPr="00956F47">
              <w:rPr>
                <w:rFonts w:ascii="Times New Roman" w:hAnsi="Times New Roman"/>
                <w:bCs/>
                <w:color w:val="000000" w:themeColor="text1"/>
              </w:rPr>
              <w:t xml:space="preserve">, The Ohio State University   </w:t>
            </w:r>
            <w:r w:rsidR="00956F47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="009404F7" w:rsidRPr="00956F47">
              <w:rPr>
                <w:rFonts w:ascii="Times New Roman" w:hAnsi="Times New Roman"/>
                <w:bCs/>
                <w:color w:val="000000" w:themeColor="text1"/>
              </w:rPr>
              <w:t xml:space="preserve">                            </w:t>
            </w:r>
            <w:r w:rsidR="00CA7546" w:rsidRPr="00956F47">
              <w:rPr>
                <w:rFonts w:ascii="Times New Roman" w:hAnsi="Times New Roman"/>
                <w:bCs/>
                <w:color w:val="000000" w:themeColor="text1"/>
              </w:rPr>
              <w:t xml:space="preserve">                                         </w:t>
            </w:r>
            <w:r w:rsidRPr="00956F47">
              <w:rPr>
                <w:rFonts w:ascii="Times New Roman" w:hAnsi="Times New Roman"/>
                <w:bCs/>
                <w:color w:val="000000" w:themeColor="text1"/>
              </w:rPr>
              <w:t xml:space="preserve">       01/2021 - 05/2021</w:t>
            </w:r>
          </w:p>
          <w:p w14:paraId="073B9B06" w14:textId="77777777" w:rsidR="008B5A91" w:rsidRPr="00956F47" w:rsidRDefault="008B5A91" w:rsidP="008B5A91">
            <w:pPr>
              <w:numPr>
                <w:ilvl w:val="0"/>
                <w:numId w:val="5"/>
              </w:numPr>
              <w:rPr>
                <w:rFonts w:ascii="Times New Roman" w:hAnsi="Times New Roman"/>
                <w:bCs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>Built a Scanner that parses the program from input files into a stream of CORE language tokens (defined by Instructor).</w:t>
            </w:r>
          </w:p>
          <w:p w14:paraId="14B6E5D0" w14:textId="77777777" w:rsidR="008B5A91" w:rsidRPr="00956F47" w:rsidRDefault="008B5A91" w:rsidP="008B5A91">
            <w:pPr>
              <w:numPr>
                <w:ilvl w:val="0"/>
                <w:numId w:val="5"/>
              </w:numPr>
              <w:rPr>
                <w:rFonts w:ascii="Times New Roman" w:hAnsi="Times New Roman"/>
                <w:bCs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>Implemented the recursive descent algorithm to generate the parse tree for the input program.</w:t>
            </w:r>
          </w:p>
          <w:p w14:paraId="479B0B9E" w14:textId="77777777" w:rsidR="008B5A91" w:rsidRPr="00956F47" w:rsidRDefault="008B5A91" w:rsidP="008B5A91">
            <w:pPr>
              <w:numPr>
                <w:ilvl w:val="0"/>
                <w:numId w:val="5"/>
              </w:numPr>
              <w:rPr>
                <w:rFonts w:ascii="Times New Roman" w:hAnsi="Times New Roman"/>
                <w:bCs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>Built the CORE Interpreter that can interpret syntax tree, execute the input program, and reject invalid inputs with error messages.</w:t>
            </w:r>
          </w:p>
          <w:p w14:paraId="221988F0" w14:textId="77777777" w:rsidR="008B5A91" w:rsidRPr="00956F47" w:rsidRDefault="008B5A91" w:rsidP="008B5A91">
            <w:pPr>
              <w:numPr>
                <w:ilvl w:val="0"/>
                <w:numId w:val="5"/>
              </w:numPr>
              <w:rPr>
                <w:rFonts w:ascii="Times New Roman" w:hAnsi="Times New Roman"/>
                <w:bCs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>Utilized "call by copy return" strategy to build call stack that supports recursive function call for "CORE" language.</w:t>
            </w:r>
          </w:p>
          <w:p w14:paraId="3308B726" w14:textId="48A71F2D" w:rsidR="008B5A91" w:rsidRPr="00956F47" w:rsidRDefault="008B5A91" w:rsidP="008B5A91">
            <w:pPr>
              <w:numPr>
                <w:ilvl w:val="0"/>
                <w:numId w:val="5"/>
              </w:numPr>
              <w:rPr>
                <w:rFonts w:ascii="Times New Roman" w:hAnsi="Times New Roman"/>
                <w:bCs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>Implemented the Garbage Collector features with reference counting approach for the CORE interpreter</w:t>
            </w:r>
          </w:p>
        </w:tc>
      </w:tr>
      <w:tr w:rsidR="00773FB8" w:rsidRPr="00956F47" w14:paraId="19D31520" w14:textId="77777777" w:rsidTr="00773FB8">
        <w:trPr>
          <w:cantSplit/>
          <w:trHeight w:val="342"/>
        </w:trPr>
        <w:tc>
          <w:tcPr>
            <w:tcW w:w="10620" w:type="dxa"/>
          </w:tcPr>
          <w:p w14:paraId="2D1E6767" w14:textId="21FC8963" w:rsidR="00773FB8" w:rsidRPr="00956F47" w:rsidRDefault="00773FB8" w:rsidP="00773FB8">
            <w:pPr>
              <w:rPr>
                <w:rFonts w:ascii="Times New Roman" w:hAnsi="Times New Roman"/>
                <w:color w:val="000000" w:themeColor="text1"/>
                <w:lang w:eastAsia="zh-C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eastAsia="zh-CN"/>
              </w:rPr>
              <w:t>MapReduce Emulator</w:t>
            </w:r>
            <w:r w:rsidRPr="00956F47">
              <w:rPr>
                <w:rFonts w:ascii="Times New Roman" w:hAnsi="Times New Roman"/>
                <w:b/>
                <w:color w:val="000000" w:themeColor="text1"/>
              </w:rPr>
              <w:t xml:space="preserve">, </w:t>
            </w:r>
            <w:r w:rsidRPr="00956F47">
              <w:rPr>
                <w:rFonts w:ascii="Times New Roman" w:hAnsi="Times New Roman"/>
                <w:bCs/>
                <w:color w:val="000000" w:themeColor="text1"/>
              </w:rPr>
              <w:t xml:space="preserve">The Ohio State University                                             </w:t>
            </w:r>
            <w:r>
              <w:rPr>
                <w:rFonts w:ascii="Times New Roman" w:hAnsi="Times New Roman"/>
                <w:bCs/>
                <w:color w:val="000000" w:themeColor="text1"/>
              </w:rPr>
              <w:t xml:space="preserve">   </w:t>
            </w:r>
            <w:r w:rsidRPr="00956F47">
              <w:rPr>
                <w:rFonts w:ascii="Times New Roman" w:hAnsi="Times New Roman"/>
                <w:bCs/>
                <w:color w:val="000000" w:themeColor="text1"/>
              </w:rPr>
              <w:t>08/2020</w:t>
            </w: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 xml:space="preserve"> - </w:t>
            </w:r>
            <w:r w:rsidRPr="00956F47">
              <w:rPr>
                <w:rFonts w:ascii="Times New Roman" w:hAnsi="Times New Roman"/>
                <w:bCs/>
                <w:color w:val="000000" w:themeColor="text1"/>
              </w:rPr>
              <w:t>12/2020</w:t>
            </w:r>
          </w:p>
          <w:p w14:paraId="0271976A" w14:textId="77777777" w:rsidR="00773FB8" w:rsidRPr="00956F47" w:rsidRDefault="00773FB8" w:rsidP="00773FB8">
            <w:pPr>
              <w:numPr>
                <w:ilvl w:val="0"/>
                <w:numId w:val="5"/>
              </w:numPr>
              <w:rPr>
                <w:rFonts w:ascii="Times New Roman" w:hAnsi="Times New Roman"/>
                <w:bCs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 xml:space="preserve">Tested various model parallelism methods to speed up the training of out-of-core memory DNN models, such as U-net and ResNet-like architectures, on High-Performance Computing (HPC) environment. </w:t>
            </w:r>
          </w:p>
          <w:p w14:paraId="0B3C0D33" w14:textId="5ACA6B70" w:rsidR="00773FB8" w:rsidRPr="00956F47" w:rsidRDefault="00773FB8" w:rsidP="00773FB8">
            <w:pPr>
              <w:numPr>
                <w:ilvl w:val="0"/>
                <w:numId w:val="5"/>
              </w:num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 xml:space="preserve">Analysed the performance (time and acc) of different DNN models on various scale of </w:t>
            </w:r>
            <w:r w:rsidRPr="00956F47">
              <w:rPr>
                <w:rFonts w:ascii="Times New Roman" w:hAnsi="Times New Roman" w:hint="eastAsia"/>
                <w:bCs/>
                <w:color w:val="000000" w:themeColor="text1"/>
                <w:lang w:eastAsia="zh-CN"/>
              </w:rPr>
              <w:t>dataset</w:t>
            </w: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>s by varying # of cores on CPUs/GPUs, # of batch size, learning rate, optimizers, and type of MPI communication libraries on OSU S</w:t>
            </w:r>
            <w:r w:rsidRPr="00956F47">
              <w:rPr>
                <w:rFonts w:ascii="Times New Roman" w:hAnsi="Times New Roman" w:hint="eastAsia"/>
                <w:bCs/>
                <w:color w:val="000000" w:themeColor="text1"/>
                <w:lang w:eastAsia="zh-CN"/>
              </w:rPr>
              <w:t>u</w:t>
            </w: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>percomputing Center</w:t>
            </w:r>
          </w:p>
        </w:tc>
      </w:tr>
      <w:tr w:rsidR="00DF14E5" w:rsidRPr="00956F47" w14:paraId="17A68954" w14:textId="77777777" w:rsidTr="0079037D">
        <w:trPr>
          <w:cantSplit/>
          <w:trHeight w:val="1042"/>
        </w:trPr>
        <w:tc>
          <w:tcPr>
            <w:tcW w:w="10620" w:type="dxa"/>
          </w:tcPr>
          <w:p w14:paraId="688ECA17" w14:textId="66272D40" w:rsidR="008B5A91" w:rsidRPr="00956F47" w:rsidRDefault="008B5A91" w:rsidP="008B5A91">
            <w:pPr>
              <w:rPr>
                <w:rFonts w:ascii="Times New Roman" w:hAnsi="Times New Roman"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 w:hint="eastAsia"/>
                <w:b/>
                <w:color w:val="000000" w:themeColor="text1"/>
                <w:lang w:eastAsia="zh-CN"/>
              </w:rPr>
              <w:t>High-</w:t>
            </w:r>
            <w:r w:rsidRPr="00956F47">
              <w:rPr>
                <w:rFonts w:ascii="Times New Roman" w:hAnsi="Times New Roman"/>
                <w:b/>
                <w:color w:val="000000" w:themeColor="text1"/>
              </w:rPr>
              <w:t xml:space="preserve">Performance Deep Learning Research Study, </w:t>
            </w:r>
            <w:r w:rsidRPr="00956F47">
              <w:rPr>
                <w:rFonts w:ascii="Times New Roman" w:hAnsi="Times New Roman"/>
                <w:bCs/>
                <w:color w:val="000000" w:themeColor="text1"/>
              </w:rPr>
              <w:t xml:space="preserve">The Ohio State University                                             </w:t>
            </w:r>
            <w:r w:rsidR="00956F47">
              <w:rPr>
                <w:rFonts w:ascii="Times New Roman" w:hAnsi="Times New Roman"/>
                <w:bCs/>
                <w:color w:val="000000" w:themeColor="text1"/>
              </w:rPr>
              <w:t xml:space="preserve">   </w:t>
            </w:r>
            <w:r w:rsidRPr="00956F47">
              <w:rPr>
                <w:rFonts w:ascii="Times New Roman" w:hAnsi="Times New Roman"/>
                <w:bCs/>
                <w:color w:val="000000" w:themeColor="text1"/>
              </w:rPr>
              <w:t>08/2020</w:t>
            </w: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 xml:space="preserve"> - </w:t>
            </w:r>
            <w:r w:rsidRPr="00956F47">
              <w:rPr>
                <w:rFonts w:ascii="Times New Roman" w:hAnsi="Times New Roman"/>
                <w:bCs/>
                <w:color w:val="000000" w:themeColor="text1"/>
              </w:rPr>
              <w:t>12/2020</w:t>
            </w:r>
          </w:p>
          <w:p w14:paraId="48EBBAC8" w14:textId="4C6286AF" w:rsidR="008B5A91" w:rsidRPr="00956F47" w:rsidRDefault="008B5A91" w:rsidP="008B5A91">
            <w:pPr>
              <w:numPr>
                <w:ilvl w:val="0"/>
                <w:numId w:val="5"/>
              </w:numPr>
              <w:rPr>
                <w:rFonts w:ascii="Times New Roman" w:hAnsi="Times New Roman"/>
                <w:bCs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 xml:space="preserve">Tested various model parallelism methods to speed up the training of out-of-core memory DNN models, such as U-net and ResNet-like architectures, on High-Performance Computing (HPC) environment. </w:t>
            </w:r>
          </w:p>
          <w:p w14:paraId="1669701D" w14:textId="41500BEC" w:rsidR="008B5A91" w:rsidRPr="00956F47" w:rsidRDefault="008B5A91" w:rsidP="008B5A91">
            <w:pPr>
              <w:numPr>
                <w:ilvl w:val="0"/>
                <w:numId w:val="5"/>
              </w:numPr>
              <w:rPr>
                <w:rFonts w:ascii="Times New Roman" w:hAnsi="Times New Roman"/>
                <w:bCs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 xml:space="preserve">Analysed the performance (time and acc) of different DNN models on various scale of </w:t>
            </w:r>
            <w:r w:rsidRPr="00956F47">
              <w:rPr>
                <w:rFonts w:ascii="Times New Roman" w:hAnsi="Times New Roman" w:hint="eastAsia"/>
                <w:bCs/>
                <w:color w:val="000000" w:themeColor="text1"/>
                <w:lang w:eastAsia="zh-CN"/>
              </w:rPr>
              <w:t>dataset</w:t>
            </w: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>s by varying # of cores on CPUs/GPUs, # of batch size, learning rate, optimizers, and type of MPI communication libraries on OSU S</w:t>
            </w:r>
            <w:r w:rsidRPr="00956F47">
              <w:rPr>
                <w:rFonts w:ascii="Times New Roman" w:hAnsi="Times New Roman" w:hint="eastAsia"/>
                <w:bCs/>
                <w:color w:val="000000" w:themeColor="text1"/>
                <w:lang w:eastAsia="zh-CN"/>
              </w:rPr>
              <w:t>u</w:t>
            </w: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>percomputing Center.</w:t>
            </w:r>
          </w:p>
          <w:p w14:paraId="33C7EB9C" w14:textId="65FEB9C3" w:rsidR="008B5A91" w:rsidRPr="00956F47" w:rsidRDefault="008B5A91" w:rsidP="008B5A91">
            <w:pPr>
              <w:numPr>
                <w:ilvl w:val="0"/>
                <w:numId w:val="5"/>
              </w:numPr>
              <w:rPr>
                <w:rFonts w:ascii="Times New Roman" w:hAnsi="Times New Roman"/>
                <w:bCs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>Benchmarked the performance of various ML algorithms supported by the Dask-ML library and conducted on OSC cluster to provide visualized task graphs via Dask Dashboard and port forwarding technology.</w:t>
            </w:r>
          </w:p>
        </w:tc>
      </w:tr>
      <w:tr w:rsidR="00DF14E5" w:rsidRPr="00956F47" w14:paraId="63618611" w14:textId="77777777" w:rsidTr="0079037D">
        <w:trPr>
          <w:cantSplit/>
          <w:trHeight w:val="1042"/>
        </w:trPr>
        <w:tc>
          <w:tcPr>
            <w:tcW w:w="10620" w:type="dxa"/>
          </w:tcPr>
          <w:p w14:paraId="64A0F982" w14:textId="7EF97FD7" w:rsidR="008B5A91" w:rsidRPr="00956F47" w:rsidRDefault="000521AD" w:rsidP="008B5A91">
            <w:pPr>
              <w:ind w:rightChars="-31" w:right="-62"/>
              <w:rPr>
                <w:rFonts w:ascii="Times New Roman" w:hAnsi="Times New Roman"/>
                <w:bCs/>
                <w:color w:val="000000" w:themeColor="text1"/>
              </w:rPr>
            </w:pPr>
            <w:r w:rsidRPr="00956F47">
              <w:rPr>
                <w:rFonts w:ascii="Times New Roman" w:hAnsi="Times New Roman"/>
                <w:b/>
                <w:color w:val="000000" w:themeColor="text1"/>
                <w:lang w:eastAsia="zh-CN"/>
              </w:rPr>
              <w:t xml:space="preserve">NLP Project -- </w:t>
            </w:r>
            <w:r w:rsidR="00CA7546" w:rsidRPr="00956F47">
              <w:rPr>
                <w:rFonts w:ascii="Times New Roman" w:hAnsi="Times New Roman"/>
                <w:b/>
                <w:color w:val="000000" w:themeColor="text1"/>
                <w:lang w:eastAsia="zh-CN"/>
              </w:rPr>
              <w:t>Recommender System</w:t>
            </w:r>
            <w:r w:rsidR="008B5A91" w:rsidRPr="00956F47">
              <w:rPr>
                <w:rFonts w:ascii="Times New Roman" w:hAnsi="Times New Roman"/>
                <w:b/>
                <w:color w:val="000000" w:themeColor="text1"/>
              </w:rPr>
              <w:t xml:space="preserve">, </w:t>
            </w:r>
            <w:r w:rsidR="009404F7" w:rsidRPr="00956F47">
              <w:rPr>
                <w:rFonts w:ascii="Times New Roman" w:hAnsi="Times New Roman"/>
                <w:bCs/>
                <w:color w:val="000000" w:themeColor="text1"/>
              </w:rPr>
              <w:t xml:space="preserve">The Ohio State University                                                                       </w:t>
            </w:r>
            <w:r w:rsidR="008B5A91" w:rsidRPr="00956F47">
              <w:rPr>
                <w:rFonts w:ascii="Times New Roman" w:hAnsi="Times New Roman"/>
                <w:bCs/>
                <w:color w:val="000000" w:themeColor="text1"/>
              </w:rPr>
              <w:t>08/2020 - 12/2020</w:t>
            </w:r>
          </w:p>
          <w:p w14:paraId="0E90D9A7" w14:textId="77777777" w:rsidR="008B5A91" w:rsidRPr="004A1E12" w:rsidRDefault="008B5A91" w:rsidP="008B5A91">
            <w:pPr>
              <w:numPr>
                <w:ilvl w:val="0"/>
                <w:numId w:val="6"/>
              </w:numPr>
              <w:ind w:rightChars="-31" w:right="-62"/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color w:val="000000" w:themeColor="text1"/>
              </w:rPr>
              <w:t>Accomplished following algorithm</w:t>
            </w:r>
            <w:r w:rsidRPr="004A1E12">
              <w:rPr>
                <w:rFonts w:ascii="Times New Roman" w:hAnsi="Times New Roman"/>
                <w:color w:val="000000" w:themeColor="text1"/>
              </w:rPr>
              <w:t>s from scratch with PyTorch: Naïve Bayes/Logistic Regression Classifier, HMM(Hidden Markov Model)/CRF(Conditional Random Field) Tagger, Attention Based Encoder-Decoder Model.</w:t>
            </w:r>
          </w:p>
          <w:p w14:paraId="0ACC86F1" w14:textId="337BA967" w:rsidR="008B5A91" w:rsidRPr="00956F47" w:rsidRDefault="008B5A91" w:rsidP="008B5A91">
            <w:pPr>
              <w:numPr>
                <w:ilvl w:val="0"/>
                <w:numId w:val="6"/>
              </w:numPr>
              <w:ind w:rightChars="-31" w:right="-62"/>
              <w:rPr>
                <w:rFonts w:ascii="Times New Roman" w:hAnsi="Times New Roman"/>
                <w:color w:val="000000" w:themeColor="text1"/>
              </w:rPr>
            </w:pPr>
            <w:r w:rsidRPr="004A1E12">
              <w:rPr>
                <w:rFonts w:ascii="Times New Roman" w:hAnsi="Times New Roman"/>
                <w:color w:val="000000" w:themeColor="text1"/>
              </w:rPr>
              <w:t xml:space="preserve">Developed a hybrid filtering recommender system with TensorFlow by integrating metapath-based heterogeneous network for graph embedding and doc2vec for text-embedding methods to achieve </w:t>
            </w:r>
            <w:r w:rsidRPr="00956F47">
              <w:rPr>
                <w:rFonts w:ascii="Times New Roman" w:hAnsi="Times New Roman"/>
                <w:color w:val="000000" w:themeColor="text1"/>
              </w:rPr>
              <w:t>~33.1% accurac</w:t>
            </w:r>
            <w:r w:rsidR="00AD66B3" w:rsidRPr="00956F47">
              <w:rPr>
                <w:rFonts w:ascii="Times New Roman" w:hAnsi="Times New Roman"/>
                <w:color w:val="000000" w:themeColor="text1"/>
              </w:rPr>
              <w:t>y.</w:t>
            </w:r>
          </w:p>
        </w:tc>
      </w:tr>
      <w:tr w:rsidR="00DF14E5" w:rsidRPr="00956F47" w14:paraId="4FB4B183" w14:textId="77777777" w:rsidTr="00FC533C">
        <w:trPr>
          <w:cantSplit/>
          <w:trHeight w:val="1854"/>
        </w:trPr>
        <w:tc>
          <w:tcPr>
            <w:tcW w:w="10620" w:type="dxa"/>
          </w:tcPr>
          <w:p w14:paraId="42E2A01C" w14:textId="3EBCB00D" w:rsidR="008B5A91" w:rsidRPr="00956F47" w:rsidRDefault="0045601C" w:rsidP="008B5A91">
            <w:pPr>
              <w:ind w:rightChars="-31" w:right="-62"/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b/>
                <w:color w:val="000000" w:themeColor="text1"/>
                <w:lang w:eastAsia="zh-CN"/>
              </w:rPr>
              <w:t xml:space="preserve">Honor Research Project -- </w:t>
            </w:r>
            <w:r w:rsidR="008B5A91" w:rsidRPr="00956F47">
              <w:rPr>
                <w:rFonts w:ascii="Times New Roman" w:hAnsi="Times New Roman" w:hint="eastAsia"/>
                <w:b/>
                <w:color w:val="000000" w:themeColor="text1"/>
                <w:lang w:eastAsia="zh-CN"/>
              </w:rPr>
              <w:t>Deep</w:t>
            </w:r>
            <w:r w:rsidR="008B5A91" w:rsidRPr="00956F47">
              <w:rPr>
                <w:rFonts w:ascii="Times New Roman" w:hAnsi="Times New Roman"/>
                <w:b/>
                <w:color w:val="000000" w:themeColor="text1"/>
                <w:lang w:eastAsia="zh-CN"/>
              </w:rPr>
              <w:t xml:space="preserve">-Learning Based Plant Disease </w:t>
            </w:r>
            <w:r w:rsidR="00956F47">
              <w:rPr>
                <w:rFonts w:ascii="Times New Roman" w:hAnsi="Times New Roman"/>
                <w:b/>
                <w:color w:val="000000" w:themeColor="text1"/>
                <w:lang w:eastAsia="zh-CN"/>
              </w:rPr>
              <w:t>Detection</w:t>
            </w:r>
            <w:r w:rsidR="009404F7" w:rsidRPr="00956F47">
              <w:rPr>
                <w:rFonts w:ascii="Times New Roman" w:hAnsi="Times New Roman"/>
                <w:bCs/>
                <w:color w:val="000000" w:themeColor="text1"/>
              </w:rPr>
              <w:t>, The Ohio State University</w:t>
            </w:r>
            <w:r w:rsidR="00956F47">
              <w:rPr>
                <w:rFonts w:ascii="Times New Roman" w:hAnsi="Times New Roman"/>
                <w:bCs/>
                <w:color w:val="000000" w:themeColor="text1"/>
              </w:rPr>
              <w:t xml:space="preserve">           </w:t>
            </w:r>
            <w:r w:rsidR="008B5A91" w:rsidRPr="00956F47">
              <w:rPr>
                <w:rFonts w:ascii="Times New Roman" w:hAnsi="Times New Roman"/>
                <w:bCs/>
                <w:color w:val="000000" w:themeColor="text1"/>
              </w:rPr>
              <w:t>01/2020 - 05/2021</w:t>
            </w:r>
          </w:p>
          <w:p w14:paraId="296FDF49" w14:textId="2C249933" w:rsidR="008B5A91" w:rsidRPr="00956F47" w:rsidRDefault="008B5A91" w:rsidP="008B5A91">
            <w:pPr>
              <w:numPr>
                <w:ilvl w:val="0"/>
                <w:numId w:val="6"/>
              </w:numPr>
              <w:ind w:rightChars="-31" w:right="-62"/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color w:val="000000" w:themeColor="text1"/>
              </w:rPr>
              <w:t xml:space="preserve">Developed a self-customized InceptionV4 deep learning </w:t>
            </w:r>
          </w:p>
          <w:p w14:paraId="35F9ECF7" w14:textId="13161192" w:rsidR="008B5A91" w:rsidRPr="00956F47" w:rsidRDefault="008B5A91" w:rsidP="008B5A91">
            <w:pPr>
              <w:numPr>
                <w:ilvl w:val="0"/>
                <w:numId w:val="6"/>
              </w:numPr>
              <w:ind w:rightChars="-31" w:right="-62"/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color w:val="000000" w:themeColor="text1"/>
              </w:rPr>
              <w:t xml:space="preserve">Awarded $5500 scholarship granted by College </w:t>
            </w:r>
            <w:r w:rsidR="00016944" w:rsidRPr="00956F47">
              <w:rPr>
                <w:rFonts w:ascii="Times New Roman" w:hAnsi="Times New Roman"/>
                <w:color w:val="000000" w:themeColor="text1"/>
              </w:rPr>
              <w:t>model with TensorFlow by evaluating various architectures (e.g., InceptionNet, ResNet, and NASNet, and MobileNet) and fine-tunning multiple hyper-parameters that are most suitable on plant leaf disease detection senario, and result to 99.5% training cc and 98.11% validation acc over 20 hours of training on OSU Supercomputing Center.</w:t>
            </w:r>
            <w:r w:rsidRPr="00956F47">
              <w:rPr>
                <w:rFonts w:ascii="Times New Roman" w:hAnsi="Times New Roman"/>
                <w:color w:val="000000" w:themeColor="text1"/>
              </w:rPr>
              <w:t>of Engineering towards "Honors Research Distinction" thesis application.</w:t>
            </w:r>
          </w:p>
          <w:p w14:paraId="609859AA" w14:textId="105B5D00" w:rsidR="008B5A91" w:rsidRPr="00956F47" w:rsidRDefault="008B5A91" w:rsidP="008B5A91">
            <w:pPr>
              <w:numPr>
                <w:ilvl w:val="0"/>
                <w:numId w:val="6"/>
              </w:numPr>
              <w:ind w:rightChars="-31" w:right="-62"/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color w:val="000000" w:themeColor="text1"/>
              </w:rPr>
              <w:t>Provided thorough explanation of research process and result in a deliverable manner, including research proposal, 70+ pages thesis, poster, 1 hour oral defense, and 2 research forums.</w:t>
            </w:r>
          </w:p>
        </w:tc>
      </w:tr>
      <w:tr w:rsidR="00DF14E5" w:rsidRPr="00956F47" w14:paraId="3685DF9F" w14:textId="77777777" w:rsidTr="00C514A5">
        <w:trPr>
          <w:cantSplit/>
          <w:trHeight w:val="1143"/>
        </w:trPr>
        <w:tc>
          <w:tcPr>
            <w:tcW w:w="10620" w:type="dxa"/>
          </w:tcPr>
          <w:p w14:paraId="5BFBE710" w14:textId="4CFEED7C" w:rsidR="008B5A91" w:rsidRPr="00956F47" w:rsidRDefault="008B5A91" w:rsidP="008A44E9">
            <w:pPr>
              <w:ind w:rightChars="-31" w:right="-62"/>
              <w:rPr>
                <w:rFonts w:ascii="Times New Roman" w:hAnsi="Times New Roman"/>
                <w:bCs/>
                <w:color w:val="000000" w:themeColor="text1"/>
              </w:rPr>
            </w:pPr>
            <w:r w:rsidRPr="00956F47">
              <w:rPr>
                <w:rFonts w:ascii="Times New Roman" w:hAnsi="Times New Roman"/>
                <w:b/>
                <w:color w:val="000000" w:themeColor="text1"/>
              </w:rPr>
              <w:t>Information Security Final Project – Spam Filter Detector</w:t>
            </w:r>
            <w:r w:rsidRPr="00956F47">
              <w:rPr>
                <w:rFonts w:ascii="Times New Roman" w:hAnsi="Times New Roman"/>
                <w:bCs/>
                <w:color w:val="000000" w:themeColor="text1"/>
              </w:rPr>
              <w:t xml:space="preserve">, The Ohio State University             </w:t>
            </w:r>
            <w:r w:rsidR="008A44E9" w:rsidRPr="00956F47">
              <w:rPr>
                <w:rFonts w:ascii="Times New Roman" w:hAnsi="Times New Roman"/>
                <w:bCs/>
                <w:color w:val="000000" w:themeColor="text1"/>
              </w:rPr>
              <w:t xml:space="preserve">              </w:t>
            </w:r>
            <w:r w:rsidRPr="00956F47">
              <w:rPr>
                <w:rFonts w:ascii="Times New Roman" w:hAnsi="Times New Roman"/>
                <w:bCs/>
                <w:color w:val="000000" w:themeColor="text1"/>
              </w:rPr>
              <w:t xml:space="preserve">    </w:t>
            </w:r>
            <w:r w:rsidR="00C325BD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  <w:r w:rsidRPr="00956F47">
              <w:rPr>
                <w:rFonts w:ascii="Times New Roman" w:hAnsi="Times New Roman"/>
                <w:bCs/>
                <w:color w:val="000000" w:themeColor="text1"/>
              </w:rPr>
              <w:t xml:space="preserve">   05/2020 - 07/2020</w:t>
            </w:r>
          </w:p>
          <w:p w14:paraId="69DC39EF" w14:textId="77777777" w:rsidR="008B5A91" w:rsidRPr="00956F47" w:rsidRDefault="008B5A91" w:rsidP="008B5A91">
            <w:pPr>
              <w:numPr>
                <w:ilvl w:val="0"/>
                <w:numId w:val="2"/>
              </w:numPr>
              <w:ind w:rightChars="-31" w:right="-62"/>
              <w:rPr>
                <w:rFonts w:ascii="Times New Roman" w:hAnsi="Times New Roman"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>Data pre-processing: extracted text body from MIM</w:t>
            </w:r>
            <w:r w:rsidRPr="00956F47">
              <w:rPr>
                <w:rFonts w:ascii="Times New Roman" w:hAnsi="Times New Roman" w:hint="eastAsia"/>
                <w:color w:val="000000" w:themeColor="text1"/>
                <w:lang w:eastAsia="zh-CN"/>
              </w:rPr>
              <w:t>E</w:t>
            </w: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 xml:space="preserve"> email format; split dataset to training, validation, and testing; tokenized sentence and removed stopwords for feeding to neural networks.</w:t>
            </w:r>
          </w:p>
          <w:p w14:paraId="1267E341" w14:textId="1CF2C557" w:rsidR="008B5A91" w:rsidRPr="00956F47" w:rsidRDefault="008B5A91" w:rsidP="008B5A91">
            <w:pPr>
              <w:numPr>
                <w:ilvl w:val="0"/>
                <w:numId w:val="2"/>
              </w:numPr>
              <w:ind w:rightChars="-31" w:right="-62"/>
              <w:rPr>
                <w:rFonts w:ascii="Times New Roman" w:hAnsi="Times New Roman"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 xml:space="preserve">Developed a spam email detector with 99.5% training acc by constructing 6 layers neural network and training the model on Apache SpamAssassin open-source dataset with Stanford Global Vector (GloVe) text embedding representation. </w:t>
            </w:r>
          </w:p>
        </w:tc>
      </w:tr>
      <w:tr w:rsidR="00DF14E5" w:rsidRPr="00956F47" w14:paraId="0AD61DB7" w14:textId="77777777" w:rsidTr="0079037D">
        <w:trPr>
          <w:cantSplit/>
          <w:trHeight w:val="1042"/>
        </w:trPr>
        <w:tc>
          <w:tcPr>
            <w:tcW w:w="10620" w:type="dxa"/>
          </w:tcPr>
          <w:p w14:paraId="039A4334" w14:textId="333D2D48" w:rsidR="00C325BD" w:rsidRDefault="008B5A91" w:rsidP="00C325BD">
            <w:pPr>
              <w:rPr>
                <w:rFonts w:ascii="Times New Roman" w:hAnsi="Times New Roman"/>
                <w:bCs/>
                <w:color w:val="000000" w:themeColor="text1"/>
              </w:rPr>
            </w:pPr>
            <w:r w:rsidRPr="00956F47">
              <w:rPr>
                <w:rFonts w:ascii="Times New Roman" w:hAnsi="Times New Roman"/>
                <w:b/>
                <w:color w:val="000000" w:themeColor="text1"/>
              </w:rPr>
              <w:lastRenderedPageBreak/>
              <w:t>Operation System Project: Air Traffic Control Simulator</w:t>
            </w:r>
            <w:r w:rsidR="000521AD" w:rsidRPr="00956F47">
              <w:rPr>
                <w:rFonts w:ascii="Times New Roman" w:hAnsi="Times New Roman"/>
                <w:bCs/>
                <w:color w:val="000000" w:themeColor="text1"/>
              </w:rPr>
              <w:t xml:space="preserve">, The Ohio State University               </w:t>
            </w:r>
            <w:r w:rsidR="00956F47">
              <w:rPr>
                <w:rFonts w:ascii="Times New Roman" w:hAnsi="Times New Roman"/>
                <w:bCs/>
                <w:color w:val="000000" w:themeColor="text1"/>
              </w:rPr>
              <w:t xml:space="preserve">  </w:t>
            </w:r>
            <w:r w:rsidR="000521AD" w:rsidRPr="00956F47">
              <w:rPr>
                <w:rFonts w:ascii="Times New Roman" w:hAnsi="Times New Roman"/>
                <w:bCs/>
                <w:color w:val="000000" w:themeColor="text1"/>
              </w:rPr>
              <w:t xml:space="preserve">                </w:t>
            </w:r>
            <w:r w:rsidR="00C325BD">
              <w:rPr>
                <w:rFonts w:ascii="Times New Roman" w:hAnsi="Times New Roman"/>
                <w:bCs/>
                <w:color w:val="000000" w:themeColor="text1"/>
              </w:rPr>
              <w:t xml:space="preserve">   </w:t>
            </w:r>
            <w:r w:rsidR="00C325BD" w:rsidRPr="00956F47">
              <w:rPr>
                <w:rFonts w:ascii="Times New Roman" w:hAnsi="Times New Roman"/>
                <w:bCs/>
                <w:color w:val="000000" w:themeColor="text1"/>
              </w:rPr>
              <w:t>08/2019 - 12/2019</w:t>
            </w:r>
          </w:p>
          <w:p w14:paraId="23816687" w14:textId="1833503F" w:rsidR="008B5A91" w:rsidRPr="00956F47" w:rsidRDefault="008B5A91" w:rsidP="00C325BD">
            <w:pPr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color w:val="000000" w:themeColor="text1"/>
              </w:rPr>
              <w:t xml:space="preserve">Created an Air Traffic Control Simulator in </w:t>
            </w:r>
            <w:r w:rsidRPr="00956F47">
              <w:rPr>
                <w:rFonts w:ascii="Times New Roman" w:hAnsi="Times New Roman"/>
                <w:b/>
                <w:bCs/>
                <w:color w:val="000000" w:themeColor="text1"/>
              </w:rPr>
              <w:t xml:space="preserve">C </w:t>
            </w:r>
            <w:r w:rsidRPr="00956F47">
              <w:rPr>
                <w:rFonts w:ascii="Times New Roman" w:hAnsi="Times New Roman"/>
                <w:color w:val="000000" w:themeColor="text1"/>
              </w:rPr>
              <w:t>including a character-based graphical display with over 800 lines of code spanning decades of files.</w:t>
            </w:r>
          </w:p>
          <w:p w14:paraId="36470210" w14:textId="77777777" w:rsidR="008B5A91" w:rsidRPr="00956F47" w:rsidRDefault="008B5A91" w:rsidP="008B5A91">
            <w:pPr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color w:val="000000" w:themeColor="text1"/>
              </w:rPr>
              <w:t>Wrote generic linked-list usable with any data type and proven to handle memory allocation failures.</w:t>
            </w:r>
          </w:p>
          <w:p w14:paraId="5D27026B" w14:textId="77777777" w:rsidR="008B5A91" w:rsidRPr="00956F47" w:rsidRDefault="008B5A91" w:rsidP="008B5A91">
            <w:pPr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color w:val="000000" w:themeColor="text1"/>
              </w:rPr>
              <w:t>Used curses library for display control, nanosleep function to accelerate simulation process.</w:t>
            </w:r>
          </w:p>
          <w:p w14:paraId="3C949E36" w14:textId="77777777" w:rsidR="008B5A91" w:rsidRPr="00956F47" w:rsidRDefault="008B5A91" w:rsidP="008B5A91">
            <w:pPr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color w:val="000000" w:themeColor="text1"/>
              </w:rPr>
              <w:t>Used dynamic memory allocation and gracefully deals with allocation failures.</w:t>
            </w:r>
          </w:p>
          <w:p w14:paraId="3EC0F079" w14:textId="2C864134" w:rsidR="008B5A91" w:rsidRPr="00956F47" w:rsidRDefault="008B5A91" w:rsidP="008B5A91">
            <w:pPr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color w:val="000000" w:themeColor="text1"/>
              </w:rPr>
              <w:t>Dealt with numerous unit conversions for heading speed, heading degree, screen size, flight position, etc.</w:t>
            </w:r>
          </w:p>
        </w:tc>
      </w:tr>
      <w:tr w:rsidR="00DF14E5" w:rsidRPr="00956F47" w14:paraId="5E18212E" w14:textId="77777777" w:rsidTr="00184A1A">
        <w:trPr>
          <w:cantSplit/>
          <w:trHeight w:val="1170"/>
        </w:trPr>
        <w:tc>
          <w:tcPr>
            <w:tcW w:w="10620" w:type="dxa"/>
          </w:tcPr>
          <w:p w14:paraId="137ABF37" w14:textId="7B5CAB24" w:rsidR="008B5A91" w:rsidRPr="00956F47" w:rsidRDefault="008B5A91" w:rsidP="008B5A91">
            <w:pPr>
              <w:rPr>
                <w:rFonts w:ascii="Times New Roman" w:hAnsi="Times New Roman"/>
                <w:color w:val="000000" w:themeColor="text1"/>
              </w:rPr>
            </w:pPr>
            <w:bookmarkStart w:id="2" w:name="OLE_LINK1"/>
            <w:bookmarkStart w:id="3" w:name="OLE_LINK2"/>
            <w:r w:rsidRPr="00956F47">
              <w:rPr>
                <w:rFonts w:ascii="Times New Roman" w:hAnsi="Times New Roman"/>
                <w:b/>
                <w:color w:val="000000" w:themeColor="text1"/>
              </w:rPr>
              <w:t xml:space="preserve">Web </w:t>
            </w:r>
            <w:r w:rsidR="00F812C0" w:rsidRPr="00956F47">
              <w:rPr>
                <w:rFonts w:ascii="Times New Roman" w:hAnsi="Times New Roman"/>
                <w:b/>
                <w:color w:val="000000" w:themeColor="text1"/>
              </w:rPr>
              <w:t xml:space="preserve">Development </w:t>
            </w:r>
            <w:r w:rsidRPr="00956F47">
              <w:rPr>
                <w:rFonts w:ascii="Times New Roman" w:hAnsi="Times New Roman"/>
                <w:b/>
                <w:color w:val="000000" w:themeColor="text1"/>
              </w:rPr>
              <w:t>Project: Freelance Canvas Web Application</w:t>
            </w:r>
            <w:r w:rsidRPr="00956F47">
              <w:rPr>
                <w:rFonts w:ascii="Times New Roman" w:hAnsi="Times New Roman"/>
                <w:color w:val="000000" w:themeColor="text1"/>
              </w:rPr>
              <w:t xml:space="preserve">, The Ohio State University </w:t>
            </w:r>
            <w:r w:rsidR="008A44E9" w:rsidRPr="00956F47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F812C0" w:rsidRPr="00956F47">
              <w:rPr>
                <w:rFonts w:ascii="Times New Roman" w:hAnsi="Times New Roman"/>
                <w:color w:val="000000" w:themeColor="text1"/>
              </w:rPr>
              <w:t xml:space="preserve">                       </w:t>
            </w:r>
            <w:r w:rsidR="00C325B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956F47">
              <w:rPr>
                <w:rFonts w:ascii="Times New Roman" w:hAnsi="Times New Roman"/>
                <w:color w:val="000000" w:themeColor="text1"/>
              </w:rPr>
              <w:t>05/2019 - 07/2019</w:t>
            </w:r>
          </w:p>
          <w:p w14:paraId="67064CA9" w14:textId="01B2D9BA" w:rsidR="008B5A91" w:rsidRPr="00956F47" w:rsidRDefault="008B5A91" w:rsidP="008B5A91">
            <w:pPr>
              <w:numPr>
                <w:ilvl w:val="0"/>
                <w:numId w:val="3"/>
              </w:numPr>
              <w:ind w:rightChars="-31" w:right="-62"/>
              <w:rPr>
                <w:rFonts w:ascii="Times New Roman" w:hAnsi="Times New Roman"/>
                <w:b/>
                <w:bCs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>Designed web frontend interface features such as like, follow, and comment</w:t>
            </w:r>
            <w:r w:rsidR="00016944" w:rsidRPr="00956F47">
              <w:rPr>
                <w:rFonts w:ascii="Times New Roman" w:hAnsi="Times New Roman"/>
                <w:color w:val="000000" w:themeColor="text1"/>
                <w:lang w:eastAsia="zh-CN"/>
              </w:rPr>
              <w:t>s</w:t>
            </w: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 xml:space="preserve"> </w:t>
            </w:r>
            <w:r w:rsidR="00016944" w:rsidRPr="00956F47">
              <w:rPr>
                <w:rFonts w:ascii="Times New Roman" w:hAnsi="Times New Roman"/>
                <w:color w:val="000000" w:themeColor="text1"/>
                <w:lang w:eastAsia="zh-CN"/>
              </w:rPr>
              <w:t>by using</w:t>
            </w: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 xml:space="preserve"> Ruby on Rails, CSS (Bootstrap), and HTML.</w:t>
            </w:r>
          </w:p>
          <w:p w14:paraId="77B7EB9F" w14:textId="77777777" w:rsidR="008B5A91" w:rsidRPr="00956F47" w:rsidRDefault="008B5A91" w:rsidP="008B5A91">
            <w:pPr>
              <w:numPr>
                <w:ilvl w:val="0"/>
                <w:numId w:val="3"/>
              </w:numPr>
              <w:ind w:rightChars="-31" w:right="-62"/>
              <w:rPr>
                <w:rFonts w:ascii="Times New Roman" w:hAnsi="Times New Roman"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>Implemented password registration, confirmation, recovery, authentication feature with Device library in Ruby.</w:t>
            </w:r>
          </w:p>
          <w:p w14:paraId="2883A9DC" w14:textId="65D7391B" w:rsidR="008B5A91" w:rsidRPr="00956F47" w:rsidRDefault="008B5A91" w:rsidP="008B5A91">
            <w:pPr>
              <w:numPr>
                <w:ilvl w:val="0"/>
                <w:numId w:val="3"/>
              </w:numPr>
              <w:ind w:rightChars="-31" w:right="-62"/>
              <w:rPr>
                <w:rFonts w:ascii="Times New Roman" w:hAnsi="Times New Roman"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>Designed database for users</w:t>
            </w:r>
            <w:bookmarkEnd w:id="2"/>
            <w:bookmarkEnd w:id="3"/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 xml:space="preserve"> with ER-diagram and SQLite.</w:t>
            </w:r>
          </w:p>
        </w:tc>
      </w:tr>
      <w:tr w:rsidR="00DF14E5" w:rsidRPr="00956F47" w14:paraId="78931EF5" w14:textId="77777777" w:rsidTr="00856BF4">
        <w:trPr>
          <w:cantSplit/>
          <w:trHeight w:val="756"/>
        </w:trPr>
        <w:tc>
          <w:tcPr>
            <w:tcW w:w="10620" w:type="dxa"/>
          </w:tcPr>
          <w:p w14:paraId="5F437E42" w14:textId="23D7D9C1" w:rsidR="008B5A91" w:rsidRPr="00956F47" w:rsidRDefault="008B5A91" w:rsidP="008B5A91">
            <w:pPr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b/>
                <w:color w:val="000000" w:themeColor="text1"/>
              </w:rPr>
              <w:t xml:space="preserve">OSU Data-IO 6-hr Competition </w:t>
            </w:r>
            <w:r w:rsidR="00BE1F86" w:rsidRPr="00956F47">
              <w:rPr>
                <w:rFonts w:ascii="Times New Roman" w:hAnsi="Times New Roman"/>
                <w:b/>
                <w:color w:val="000000" w:themeColor="text1"/>
              </w:rPr>
              <w:t xml:space="preserve">-- </w:t>
            </w:r>
            <w:r w:rsidRPr="00956F47">
              <w:rPr>
                <w:rFonts w:ascii="Times New Roman" w:hAnsi="Times New Roman"/>
                <w:b/>
                <w:color w:val="000000" w:themeColor="text1"/>
              </w:rPr>
              <w:t>winner of Mid-Ohio Food Bank Challenge</w:t>
            </w:r>
            <w:r w:rsidR="00BE1F86" w:rsidRPr="00956F47">
              <w:rPr>
                <w:rFonts w:ascii="Times New Roman" w:hAnsi="Times New Roman"/>
                <w:color w:val="000000" w:themeColor="text1"/>
              </w:rPr>
              <w:t>, The Ohio State University</w:t>
            </w:r>
            <w:r w:rsidRPr="00956F47">
              <w:rPr>
                <w:rFonts w:ascii="Times New Roman" w:hAnsi="Times New Roman"/>
                <w:color w:val="000000" w:themeColor="text1"/>
              </w:rPr>
              <w:t xml:space="preserve">   10/2019</w:t>
            </w:r>
            <w:r w:rsidR="00BE1F86" w:rsidRPr="00956F47">
              <w:rPr>
                <w:rFonts w:ascii="Times New Roman" w:hAnsi="Times New Roman"/>
                <w:color w:val="000000" w:themeColor="text1"/>
              </w:rPr>
              <w:t xml:space="preserve"> - </w:t>
            </w:r>
            <w:r w:rsidRPr="00956F47">
              <w:rPr>
                <w:rFonts w:ascii="Times New Roman" w:hAnsi="Times New Roman"/>
                <w:color w:val="000000" w:themeColor="text1"/>
              </w:rPr>
              <w:t>10/2019</w:t>
            </w:r>
          </w:p>
          <w:p w14:paraId="3B4F943A" w14:textId="1520FF96" w:rsidR="008B5A91" w:rsidRPr="00956F47" w:rsidRDefault="008B5A91" w:rsidP="008B5A91">
            <w:pPr>
              <w:numPr>
                <w:ilvl w:val="0"/>
                <w:numId w:val="3"/>
              </w:numPr>
              <w:ind w:rightChars="-31" w:right="-62"/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>Reformatted, cleaned, fitted data and produced visualization results for final report.</w:t>
            </w:r>
          </w:p>
          <w:p w14:paraId="207661D0" w14:textId="646DC4C8" w:rsidR="008B5A91" w:rsidRPr="00956F47" w:rsidRDefault="008B5A91" w:rsidP="008B5A91">
            <w:pPr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 xml:space="preserve">Conducted time series analysis (identify seasonality/stationarity/trends/autocorrelation) on consumer </w:t>
            </w:r>
            <w:r w:rsidRPr="00956F47">
              <w:rPr>
                <w:rFonts w:ascii="Times New Roman" w:hAnsi="Times New Roman" w:hint="eastAsia"/>
                <w:color w:val="000000" w:themeColor="text1"/>
                <w:lang w:eastAsia="zh-CN"/>
              </w:rPr>
              <w:t>flow</w:t>
            </w: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 xml:space="preserve"> volume and improved logistic management.</w:t>
            </w:r>
          </w:p>
        </w:tc>
      </w:tr>
      <w:tr w:rsidR="00DF14E5" w:rsidRPr="00956F47" w14:paraId="1750E604" w14:textId="77777777" w:rsidTr="004B30D0">
        <w:trPr>
          <w:cantSplit/>
          <w:trHeight w:val="270"/>
        </w:trPr>
        <w:tc>
          <w:tcPr>
            <w:tcW w:w="10620" w:type="dxa"/>
          </w:tcPr>
          <w:p w14:paraId="050DE069" w14:textId="474F4F88" w:rsidR="008B5A91" w:rsidRPr="00956F47" w:rsidRDefault="008B5A91" w:rsidP="008B5A91">
            <w:pPr>
              <w:rPr>
                <w:rFonts w:ascii="Times New Roman" w:hAnsi="Times New Roman"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b/>
                <w:color w:val="000000" w:themeColor="text1"/>
              </w:rPr>
              <w:t>2018 IEEE SAC Micromouse competition at Pittsburgh</w:t>
            </w:r>
            <w:r w:rsidR="00520AD5" w:rsidRPr="00956F47">
              <w:rPr>
                <w:rFonts w:ascii="Times New Roman" w:hAnsi="Times New Roman"/>
                <w:color w:val="000000" w:themeColor="text1"/>
                <w:lang w:eastAsia="zh-CN"/>
              </w:rPr>
              <w:t xml:space="preserve">          </w:t>
            </w:r>
            <w:r w:rsidR="00C325BD">
              <w:rPr>
                <w:rFonts w:ascii="Times New Roman" w:hAnsi="Times New Roman"/>
                <w:color w:val="000000" w:themeColor="text1"/>
                <w:lang w:eastAsia="zh-CN"/>
              </w:rPr>
              <w:t xml:space="preserve">         </w:t>
            </w:r>
            <w:r w:rsidRPr="00956F47">
              <w:rPr>
                <w:rFonts w:ascii="Times New Roman" w:hAnsi="Times New Roman"/>
                <w:bCs/>
                <w:color w:val="000000" w:themeColor="text1"/>
              </w:rPr>
              <w:t xml:space="preserve">                        </w:t>
            </w:r>
            <w:r w:rsidR="00ED6A61" w:rsidRPr="00956F47">
              <w:rPr>
                <w:rFonts w:ascii="Times New Roman" w:hAnsi="Times New Roman"/>
                <w:bCs/>
                <w:color w:val="000000" w:themeColor="text1"/>
              </w:rPr>
              <w:t xml:space="preserve">                                        </w:t>
            </w:r>
            <w:r w:rsidRPr="00956F47">
              <w:rPr>
                <w:rFonts w:ascii="Times New Roman" w:hAnsi="Times New Roman"/>
                <w:bCs/>
                <w:color w:val="000000" w:themeColor="text1"/>
              </w:rPr>
              <w:t>01</w:t>
            </w:r>
            <w:r w:rsidRPr="00956F47">
              <w:rPr>
                <w:rFonts w:ascii="Times New Roman" w:hAnsi="Times New Roman" w:hint="eastAsia"/>
                <w:bCs/>
                <w:color w:val="000000" w:themeColor="text1"/>
                <w:lang w:eastAsia="zh-CN"/>
              </w:rPr>
              <w:t>/</w:t>
            </w: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>2018 - 04/2018</w:t>
            </w:r>
          </w:p>
          <w:p w14:paraId="04BE65B8" w14:textId="2406D6B1" w:rsidR="008B5A91" w:rsidRPr="00956F47" w:rsidRDefault="008B5A91" w:rsidP="008B5A91">
            <w:pPr>
              <w:numPr>
                <w:ilvl w:val="0"/>
                <w:numId w:val="3"/>
              </w:numPr>
              <w:ind w:rightChars="-31" w:right="-62"/>
              <w:rPr>
                <w:rFonts w:ascii="Times New Roman" w:hAnsi="Times New Roman"/>
                <w:b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color w:val="000000" w:themeColor="text1"/>
              </w:rPr>
              <w:t>Coded DFS/BFS/Uniform cost/A* search algorithm with Python on Micromouse robot to search the shortest path in a maze</w:t>
            </w:r>
            <w:r w:rsidR="00A6159E">
              <w:rPr>
                <w:rFonts w:ascii="Times New Roman" w:hAnsi="Times New Roman"/>
                <w:color w:val="000000" w:themeColor="text1"/>
              </w:rPr>
              <w:t>.</w:t>
            </w:r>
          </w:p>
        </w:tc>
      </w:tr>
      <w:tr w:rsidR="00DF14E5" w:rsidRPr="00956F47" w14:paraId="432411EA" w14:textId="77777777" w:rsidTr="00400A0A">
        <w:trPr>
          <w:cantSplit/>
          <w:trHeight w:val="198"/>
        </w:trPr>
        <w:tc>
          <w:tcPr>
            <w:tcW w:w="10620" w:type="dxa"/>
          </w:tcPr>
          <w:p w14:paraId="611D7BD2" w14:textId="1A54ED22" w:rsidR="00400A0A" w:rsidRPr="00956F47" w:rsidRDefault="008B5A91" w:rsidP="00400A0A">
            <w:pPr>
              <w:pStyle w:val="CompanyNameOne"/>
              <w:pBdr>
                <w:bottom w:val="single" w:sz="18" w:space="1" w:color="auto"/>
              </w:pBd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56F47">
              <w:rPr>
                <w:rFonts w:ascii="Times New Roman" w:hAnsi="Times New Roman" w:hint="eastAsia"/>
                <w:b/>
                <w:color w:val="000000" w:themeColor="text1"/>
                <w:sz w:val="24"/>
                <w:szCs w:val="24"/>
              </w:rPr>
              <w:t>SKILLS</w:t>
            </w:r>
          </w:p>
        </w:tc>
      </w:tr>
      <w:tr w:rsidR="00DF14E5" w:rsidRPr="00956F47" w14:paraId="264C45F4" w14:textId="77777777" w:rsidTr="007A03B5">
        <w:trPr>
          <w:cantSplit/>
          <w:trHeight w:val="1773"/>
        </w:trPr>
        <w:tc>
          <w:tcPr>
            <w:tcW w:w="10620" w:type="dxa"/>
          </w:tcPr>
          <w:p w14:paraId="17590A9C" w14:textId="1ABE881D" w:rsidR="00DE6B93" w:rsidRPr="00956F47" w:rsidRDefault="00DE6B93" w:rsidP="00DE6B93">
            <w:pPr>
              <w:ind w:rightChars="-31" w:right="-62"/>
              <w:rPr>
                <w:rFonts w:ascii="Times New Roman" w:hAnsi="Times New Roman"/>
                <w:color w:val="000000" w:themeColor="text1"/>
              </w:rPr>
            </w:pPr>
            <w:bookmarkStart w:id="4" w:name="_Hlk79859927"/>
            <w:r w:rsidRPr="00956F47">
              <w:rPr>
                <w:rFonts w:ascii="Times New Roman" w:hAnsi="Times New Roman"/>
                <w:b/>
                <w:bCs/>
                <w:color w:val="000000" w:themeColor="text1"/>
              </w:rPr>
              <w:t>Programming languages</w:t>
            </w:r>
            <w:r w:rsidRPr="00956F47">
              <w:rPr>
                <w:rFonts w:ascii="Times New Roman" w:hAnsi="Times New Roman"/>
                <w:color w:val="000000" w:themeColor="text1"/>
              </w:rPr>
              <w:t>: Python (</w:t>
            </w:r>
            <w:r w:rsidR="00833CAE">
              <w:rPr>
                <w:rFonts w:ascii="Times New Roman" w:hAnsi="Times New Roman"/>
                <w:color w:val="000000" w:themeColor="text1"/>
              </w:rPr>
              <w:t xml:space="preserve">including </w:t>
            </w:r>
            <w:r>
              <w:rPr>
                <w:rFonts w:ascii="Times New Roman" w:hAnsi="Times New Roman"/>
                <w:color w:val="000000" w:themeColor="text1"/>
              </w:rPr>
              <w:t xml:space="preserve">Django, Flask, PyTorch, and </w:t>
            </w:r>
            <w:r w:rsidRPr="00956F47">
              <w:rPr>
                <w:rFonts w:ascii="Times New Roman" w:hAnsi="Times New Roman"/>
                <w:color w:val="000000" w:themeColor="text1"/>
              </w:rPr>
              <w:t xml:space="preserve">certified </w:t>
            </w:r>
            <w:hyperlink r:id="rId10" w:history="1">
              <w:r w:rsidRPr="00956F47">
                <w:rPr>
                  <w:rStyle w:val="Hyperlink"/>
                  <w:rFonts w:ascii="Times New Roman" w:hAnsi="Times New Roman"/>
                  <w:color w:val="000000" w:themeColor="text1"/>
                </w:rPr>
                <w:t>Google TensorFlow Developer</w:t>
              </w:r>
            </w:hyperlink>
            <w:r w:rsidRPr="00956F47">
              <w:rPr>
                <w:rFonts w:ascii="Times New Roman" w:hAnsi="Times New Roman"/>
                <w:color w:val="000000" w:themeColor="text1"/>
              </w:rPr>
              <w:t>)</w:t>
            </w:r>
            <w:r w:rsidRPr="00956F47">
              <w:rPr>
                <w:rFonts w:ascii="Times New Roman" w:hAnsi="Times New Roman" w:hint="eastAsia"/>
                <w:color w:val="000000" w:themeColor="text1"/>
                <w:lang w:eastAsia="zh-CN"/>
              </w:rPr>
              <w:t>,</w:t>
            </w: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 xml:space="preserve"> and </w:t>
            </w:r>
            <w:r w:rsidRPr="00956F47">
              <w:rPr>
                <w:rFonts w:ascii="Times New Roman" w:hAnsi="Times New Roman"/>
                <w:color w:val="000000" w:themeColor="text1"/>
              </w:rPr>
              <w:t>C (including GDB, valgrind, makefile), R (including tidyverse and shiny), Java, Ruby (including Ruby on Rails), SQLite, X86 Assembly Language, HTML, CSS(including Bootstrap), JavaScript</w:t>
            </w:r>
            <w:r>
              <w:rPr>
                <w:rFonts w:ascii="Times New Roman" w:hAnsi="Times New Roman"/>
                <w:color w:val="000000" w:themeColor="text1"/>
              </w:rPr>
              <w:t xml:space="preserve">(including React.js), </w:t>
            </w:r>
            <w:r w:rsidRPr="00956F47">
              <w:rPr>
                <w:rFonts w:ascii="Times New Roman" w:hAnsi="Times New Roman"/>
                <w:color w:val="000000" w:themeColor="text1"/>
              </w:rPr>
              <w:t>MATLAB, Bash Script, LaTeX</w:t>
            </w:r>
          </w:p>
          <w:p w14:paraId="4DF8C907" w14:textId="60893905" w:rsidR="00DE6B93" w:rsidRPr="00956F47" w:rsidRDefault="00DE6B93" w:rsidP="00DE6B93">
            <w:pPr>
              <w:ind w:rightChars="-31" w:right="-62"/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b/>
                <w:bCs/>
                <w:color w:val="000000" w:themeColor="text1"/>
              </w:rPr>
              <w:t>High-Performance Computing Applications:</w:t>
            </w:r>
            <w:r w:rsidRPr="00956F47">
              <w:rPr>
                <w:rFonts w:ascii="Times New Roman" w:hAnsi="Times New Roman"/>
                <w:color w:val="000000" w:themeColor="text1"/>
              </w:rPr>
              <w:t xml:space="preserve"> TensorFlow/PyTorch/LBANN deep learning framework, Horovod/Dask/mpi4py library, and Slurm/PBS scheduler</w:t>
            </w:r>
            <w:r w:rsidR="008D3DCC">
              <w:rPr>
                <w:rFonts w:ascii="Times New Roman" w:hAnsi="Times New Roman"/>
                <w:color w:val="000000" w:themeColor="text1"/>
              </w:rPr>
              <w:t>, and experienced with MPI operation</w:t>
            </w:r>
            <w:r w:rsidR="009C670C">
              <w:rPr>
                <w:rFonts w:ascii="Times New Roman" w:hAnsi="Times New Roman"/>
                <w:color w:val="000000" w:themeColor="text1"/>
              </w:rPr>
              <w:t>s</w:t>
            </w:r>
            <w:r w:rsidR="003A0A27">
              <w:rPr>
                <w:rFonts w:ascii="Times New Roman" w:hAnsi="Times New Roman"/>
                <w:color w:val="000000" w:themeColor="text1"/>
              </w:rPr>
              <w:t xml:space="preserve">, </w:t>
            </w:r>
            <w:r w:rsidR="008D3DCC">
              <w:rPr>
                <w:rFonts w:ascii="Times New Roman" w:hAnsi="Times New Roman"/>
                <w:color w:val="000000" w:themeColor="text1"/>
              </w:rPr>
              <w:t>distributed training (</w:t>
            </w:r>
            <w:r w:rsidR="008D3DCC">
              <w:rPr>
                <w:rFonts w:ascii="Times New Roman" w:hAnsi="Times New Roman" w:hint="eastAsia"/>
                <w:color w:val="000000" w:themeColor="text1"/>
                <w:lang w:eastAsia="zh-CN"/>
              </w:rPr>
              <w:t>mode</w:t>
            </w:r>
            <w:r w:rsidR="008D3DCC">
              <w:rPr>
                <w:rFonts w:ascii="Times New Roman" w:hAnsi="Times New Roman"/>
                <w:color w:val="000000" w:themeColor="text1"/>
                <w:lang w:eastAsia="zh-CN"/>
              </w:rPr>
              <w:t xml:space="preserve">l/data/hybrid </w:t>
            </w:r>
            <w:r w:rsidR="008D3DCC">
              <w:rPr>
                <w:rFonts w:ascii="Times New Roman" w:hAnsi="Times New Roman"/>
                <w:color w:val="000000" w:themeColor="text1"/>
              </w:rPr>
              <w:t>parrallism)</w:t>
            </w:r>
          </w:p>
          <w:p w14:paraId="5C4500E3" w14:textId="77777777" w:rsidR="00DE6B93" w:rsidRPr="00956F47" w:rsidRDefault="00DE6B93" w:rsidP="00DE6B93">
            <w:pPr>
              <w:ind w:rightChars="-31" w:right="-62"/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b/>
                <w:bCs/>
                <w:color w:val="000000" w:themeColor="text1"/>
              </w:rPr>
              <w:t xml:space="preserve">Software Applications: </w:t>
            </w:r>
            <w:r w:rsidRPr="00956F47">
              <w:rPr>
                <w:rFonts w:ascii="Times New Roman" w:hAnsi="Times New Roman"/>
                <w:color w:val="000000" w:themeColor="text1"/>
              </w:rPr>
              <w:t xml:space="preserve">PyCharm, RStudio, Visual Studio, Eclipse, Linux/Unix, Git version control, AWS(Cloud 9), </w:t>
            </w:r>
            <w:r>
              <w:rPr>
                <w:rFonts w:ascii="Times New Roman" w:hAnsi="Times New Roman" w:hint="eastAsia"/>
                <w:color w:val="000000" w:themeColor="text1"/>
                <w:lang w:eastAsia="zh-CN"/>
              </w:rPr>
              <w:t>Docker</w:t>
            </w:r>
            <w:r>
              <w:rPr>
                <w:rFonts w:ascii="Times New Roman" w:hAnsi="Times New Roman"/>
                <w:color w:val="000000" w:themeColor="text1"/>
              </w:rPr>
              <w:t>, Heroku, CAD(</w:t>
            </w:r>
            <w:r w:rsidRPr="00956F47">
              <w:rPr>
                <w:rFonts w:ascii="Times New Roman" w:hAnsi="Times New Roman"/>
                <w:color w:val="000000" w:themeColor="text1"/>
              </w:rPr>
              <w:t>SolidWorks</w:t>
            </w:r>
            <w:r>
              <w:rPr>
                <w:rFonts w:ascii="Times New Roman" w:hAnsi="Times New Roman"/>
                <w:color w:val="000000" w:themeColor="text1"/>
              </w:rPr>
              <w:t>)</w:t>
            </w:r>
          </w:p>
          <w:p w14:paraId="0FEF0C81" w14:textId="10F12BE8" w:rsidR="00400A0A" w:rsidRPr="00956F47" w:rsidRDefault="007707CF" w:rsidP="00400A0A">
            <w:pPr>
              <w:ind w:rightChars="-31" w:right="-62"/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b/>
                <w:bCs/>
                <w:color w:val="000000" w:themeColor="text1"/>
              </w:rPr>
              <w:t>Hardware Applications:</w:t>
            </w:r>
            <w:r w:rsidRPr="00956F47">
              <w:rPr>
                <w:rFonts w:ascii="Times New Roman" w:hAnsi="Times New Roman"/>
                <w:color w:val="000000" w:themeColor="text1"/>
              </w:rPr>
              <w:t xml:space="preserve"> Arduino, Jetson Nano</w:t>
            </w:r>
          </w:p>
          <w:p w14:paraId="6422CE2B" w14:textId="60BF6337" w:rsidR="008B5A91" w:rsidRPr="00956F47" w:rsidRDefault="00400A0A" w:rsidP="00400A0A">
            <w:pPr>
              <w:ind w:rightChars="-31" w:right="-62"/>
              <w:rPr>
                <w:rFonts w:ascii="Times New Roman" w:hAnsi="Times New Roman"/>
                <w:color w:val="000000" w:themeColor="text1"/>
              </w:rPr>
            </w:pPr>
            <w:r w:rsidRPr="00956F47">
              <w:rPr>
                <w:rFonts w:ascii="Times New Roman" w:hAnsi="Times New Roman"/>
                <w:b/>
                <w:bCs/>
                <w:color w:val="000000" w:themeColor="text1"/>
              </w:rPr>
              <w:t>Languages:</w:t>
            </w:r>
            <w:r w:rsidRPr="00956F47">
              <w:rPr>
                <w:rFonts w:ascii="Times New Roman" w:hAnsi="Times New Roman"/>
                <w:color w:val="000000" w:themeColor="text1"/>
              </w:rPr>
              <w:t xml:space="preserve"> Chinese</w:t>
            </w:r>
          </w:p>
        </w:tc>
      </w:tr>
      <w:bookmarkEnd w:id="4"/>
      <w:tr w:rsidR="00DF14E5" w:rsidRPr="00956F47" w14:paraId="723CA5A6" w14:textId="77777777" w:rsidTr="00A22D11">
        <w:trPr>
          <w:cantSplit/>
          <w:trHeight w:val="44"/>
        </w:trPr>
        <w:tc>
          <w:tcPr>
            <w:tcW w:w="10620" w:type="dxa"/>
            <w:shd w:val="clear" w:color="auto" w:fill="auto"/>
          </w:tcPr>
          <w:p w14:paraId="294C6147" w14:textId="37205E15" w:rsidR="008B5A91" w:rsidRPr="00956F47" w:rsidRDefault="008B5A91" w:rsidP="008B5A91">
            <w:pPr>
              <w:pStyle w:val="CompanyNameOne"/>
              <w:pBdr>
                <w:bottom w:val="single" w:sz="18" w:space="1" w:color="auto"/>
              </w:pBdr>
              <w:rPr>
                <w:rFonts w:ascii="Times New Roman" w:hAnsi="Times New Roman"/>
                <w:b/>
                <w:color w:val="000000" w:themeColor="text1"/>
              </w:rPr>
            </w:pPr>
            <w:r w:rsidRPr="00956F4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LEADERSHIP &amp; ACTIVITIES</w:t>
            </w:r>
          </w:p>
        </w:tc>
      </w:tr>
      <w:tr w:rsidR="00400A0A" w:rsidRPr="00956F47" w14:paraId="16A7C89D" w14:textId="77777777" w:rsidTr="00A22D11">
        <w:trPr>
          <w:cantSplit/>
          <w:trHeight w:val="44"/>
        </w:trPr>
        <w:tc>
          <w:tcPr>
            <w:tcW w:w="10620" w:type="dxa"/>
            <w:shd w:val="clear" w:color="auto" w:fill="auto"/>
          </w:tcPr>
          <w:p w14:paraId="2EC3552F" w14:textId="1B9A8675" w:rsidR="00400A0A" w:rsidRPr="00956F47" w:rsidRDefault="00400A0A" w:rsidP="00B22BD6">
            <w:pPr>
              <w:rPr>
                <w:rFonts w:ascii="Times New Roman" w:hAnsi="Times New Roman"/>
              </w:rPr>
            </w:pPr>
            <w:r w:rsidRPr="00956F47">
              <w:rPr>
                <w:rFonts w:ascii="Times New Roman" w:hAnsi="Times New Roman"/>
                <w:b/>
                <w:bCs/>
              </w:rPr>
              <w:t>WebMaster</w:t>
            </w:r>
            <w:r w:rsidRPr="00956F47">
              <w:rPr>
                <w:rFonts w:ascii="Times New Roman" w:hAnsi="Times New Roman"/>
              </w:rPr>
              <w:t xml:space="preserve">, Student Association of Graduate Engineers (SAGE) at Boston University, Boston, MA       </w:t>
            </w:r>
            <w:r w:rsidR="00B22BD6" w:rsidRPr="00956F47">
              <w:rPr>
                <w:rFonts w:ascii="Times New Roman" w:hAnsi="Times New Roman"/>
              </w:rPr>
              <w:t xml:space="preserve">         </w:t>
            </w:r>
            <w:r w:rsidR="00DB4357" w:rsidRPr="00956F47">
              <w:rPr>
                <w:rFonts w:ascii="Times New Roman" w:hAnsi="Times New Roman"/>
              </w:rPr>
              <w:t xml:space="preserve">  </w:t>
            </w:r>
            <w:r w:rsidRPr="00956F47">
              <w:rPr>
                <w:rFonts w:ascii="Times New Roman" w:hAnsi="Times New Roman"/>
              </w:rPr>
              <w:t>08/2021 - Present</w:t>
            </w:r>
          </w:p>
        </w:tc>
      </w:tr>
      <w:tr w:rsidR="00400A0A" w:rsidRPr="00956F47" w14:paraId="312ADE0A" w14:textId="77777777" w:rsidTr="00A22D11">
        <w:trPr>
          <w:cantSplit/>
          <w:trHeight w:val="44"/>
        </w:trPr>
        <w:tc>
          <w:tcPr>
            <w:tcW w:w="10620" w:type="dxa"/>
            <w:shd w:val="clear" w:color="auto" w:fill="auto"/>
          </w:tcPr>
          <w:p w14:paraId="281E658F" w14:textId="3EA79C94" w:rsidR="00400A0A" w:rsidRPr="00956F47" w:rsidRDefault="00400A0A" w:rsidP="00B22BD6">
            <w:pPr>
              <w:rPr>
                <w:rFonts w:ascii="Times New Roman" w:hAnsi="Times New Roman"/>
              </w:rPr>
            </w:pPr>
            <w:r w:rsidRPr="00956F47">
              <w:rPr>
                <w:rFonts w:ascii="Times New Roman" w:hAnsi="Times New Roman"/>
                <w:b/>
                <w:bCs/>
              </w:rPr>
              <w:t>WebMaster</w:t>
            </w:r>
            <w:r w:rsidRPr="00956F47">
              <w:rPr>
                <w:rFonts w:ascii="Times New Roman" w:hAnsi="Times New Roman"/>
              </w:rPr>
              <w:t xml:space="preserve">,  IEEE at OSU Undergraduate chapter, Columbus, OH           </w:t>
            </w:r>
            <w:r w:rsidR="00B22BD6" w:rsidRPr="00956F47">
              <w:rPr>
                <w:rFonts w:ascii="Times New Roman" w:hAnsi="Times New Roman"/>
              </w:rPr>
              <w:t xml:space="preserve">                       </w:t>
            </w:r>
            <w:r w:rsidR="00DB4357" w:rsidRPr="00956F47">
              <w:rPr>
                <w:rFonts w:ascii="Times New Roman" w:hAnsi="Times New Roman"/>
              </w:rPr>
              <w:t xml:space="preserve">                                </w:t>
            </w:r>
            <w:r w:rsidRPr="00956F47">
              <w:rPr>
                <w:rFonts w:ascii="Times New Roman" w:hAnsi="Times New Roman"/>
              </w:rPr>
              <w:t xml:space="preserve">   01/2018 - 05/2021</w:t>
            </w:r>
          </w:p>
        </w:tc>
      </w:tr>
      <w:tr w:rsidR="00400A0A" w:rsidRPr="00956F47" w14:paraId="788CACF2" w14:textId="77777777" w:rsidTr="00A22D11">
        <w:trPr>
          <w:cantSplit/>
          <w:trHeight w:val="44"/>
        </w:trPr>
        <w:tc>
          <w:tcPr>
            <w:tcW w:w="10620" w:type="dxa"/>
            <w:shd w:val="clear" w:color="auto" w:fill="auto"/>
          </w:tcPr>
          <w:p w14:paraId="068A091F" w14:textId="6C09B67F" w:rsidR="00400A0A" w:rsidRPr="00956F47" w:rsidRDefault="00400A0A" w:rsidP="00B22BD6">
            <w:pPr>
              <w:rPr>
                <w:rFonts w:ascii="Times New Roman" w:hAnsi="Times New Roman"/>
              </w:rPr>
            </w:pPr>
            <w:r w:rsidRPr="00956F47">
              <w:rPr>
                <w:rFonts w:ascii="Times New Roman" w:hAnsi="Times New Roman"/>
                <w:b/>
                <w:bCs/>
              </w:rPr>
              <w:t>Vice-president</w:t>
            </w:r>
            <w:r w:rsidRPr="00956F47">
              <w:rPr>
                <w:rFonts w:ascii="Times New Roman" w:hAnsi="Times New Roman"/>
              </w:rPr>
              <w:t xml:space="preserve">,  OSU Table Tennis Club, Columbus, OH                </w:t>
            </w:r>
            <w:r w:rsidR="00B22BD6" w:rsidRPr="00956F47">
              <w:rPr>
                <w:rFonts w:ascii="Times New Roman" w:hAnsi="Times New Roman"/>
              </w:rPr>
              <w:t xml:space="preserve">                           </w:t>
            </w:r>
            <w:r w:rsidRPr="00956F47">
              <w:rPr>
                <w:rFonts w:ascii="Times New Roman" w:hAnsi="Times New Roman"/>
              </w:rPr>
              <w:t xml:space="preserve">                 </w:t>
            </w:r>
            <w:r w:rsidR="00DB4357" w:rsidRPr="00956F47">
              <w:rPr>
                <w:rFonts w:ascii="Times New Roman" w:hAnsi="Times New Roman"/>
              </w:rPr>
              <w:t xml:space="preserve">                         </w:t>
            </w:r>
            <w:r w:rsidRPr="00956F47">
              <w:rPr>
                <w:rFonts w:ascii="Times New Roman" w:hAnsi="Times New Roman"/>
              </w:rPr>
              <w:t xml:space="preserve">05/2019 - 05/2020 </w:t>
            </w:r>
          </w:p>
        </w:tc>
      </w:tr>
      <w:tr w:rsidR="00400A0A" w:rsidRPr="00956F47" w14:paraId="7EF16DD7" w14:textId="77777777" w:rsidTr="00A22D11">
        <w:trPr>
          <w:cantSplit/>
          <w:trHeight w:val="44"/>
        </w:trPr>
        <w:tc>
          <w:tcPr>
            <w:tcW w:w="10620" w:type="dxa"/>
            <w:shd w:val="clear" w:color="auto" w:fill="auto"/>
          </w:tcPr>
          <w:p w14:paraId="719BBEBE" w14:textId="00FE6AA7" w:rsidR="00400A0A" w:rsidRPr="00956F47" w:rsidRDefault="00400A0A" w:rsidP="00B22BD6">
            <w:pPr>
              <w:rPr>
                <w:rFonts w:ascii="Times New Roman" w:hAnsi="Times New Roman"/>
              </w:rPr>
            </w:pPr>
            <w:r w:rsidRPr="00956F47">
              <w:rPr>
                <w:rFonts w:ascii="Times New Roman" w:hAnsi="Times New Roman"/>
                <w:b/>
                <w:bCs/>
              </w:rPr>
              <w:t>Student Volunteer</w:t>
            </w:r>
            <w:r w:rsidRPr="00956F47">
              <w:rPr>
                <w:rFonts w:ascii="Times New Roman" w:hAnsi="Times New Roman"/>
              </w:rPr>
              <w:t xml:space="preserve">, Mid-Ohio Workers Association, Columbus, OH                 </w:t>
            </w:r>
            <w:r w:rsidR="00B22BD6" w:rsidRPr="00956F47">
              <w:rPr>
                <w:rFonts w:ascii="Times New Roman" w:hAnsi="Times New Roman"/>
              </w:rPr>
              <w:t xml:space="preserve">           </w:t>
            </w:r>
            <w:r w:rsidRPr="00956F47">
              <w:rPr>
                <w:rFonts w:ascii="Times New Roman" w:hAnsi="Times New Roman"/>
              </w:rPr>
              <w:t xml:space="preserve">                                 </w:t>
            </w:r>
            <w:r w:rsidR="00DB4357" w:rsidRPr="00956F47">
              <w:rPr>
                <w:rFonts w:ascii="Times New Roman" w:hAnsi="Times New Roman"/>
              </w:rPr>
              <w:t xml:space="preserve">       </w:t>
            </w:r>
            <w:r w:rsidRPr="00956F47">
              <w:rPr>
                <w:rFonts w:ascii="Times New Roman" w:hAnsi="Times New Roman"/>
              </w:rPr>
              <w:t>10/2017 - 01/2018</w:t>
            </w:r>
          </w:p>
        </w:tc>
      </w:tr>
      <w:tr w:rsidR="00400A0A" w:rsidRPr="00956F47" w14:paraId="4112D7E2" w14:textId="77777777" w:rsidTr="00A22D11">
        <w:trPr>
          <w:cantSplit/>
          <w:trHeight w:val="44"/>
        </w:trPr>
        <w:tc>
          <w:tcPr>
            <w:tcW w:w="10620" w:type="dxa"/>
            <w:shd w:val="clear" w:color="auto" w:fill="auto"/>
          </w:tcPr>
          <w:p w14:paraId="76D0BDEB" w14:textId="34C0FBF0" w:rsidR="00400A0A" w:rsidRPr="00956F47" w:rsidRDefault="00400A0A" w:rsidP="00B22BD6">
            <w:pPr>
              <w:rPr>
                <w:rFonts w:ascii="Times New Roman" w:hAnsi="Times New Roman"/>
              </w:rPr>
            </w:pPr>
            <w:r w:rsidRPr="00956F47">
              <w:rPr>
                <w:rFonts w:ascii="Times New Roman" w:hAnsi="Times New Roman"/>
                <w:b/>
                <w:bCs/>
              </w:rPr>
              <w:t>Volunteer of Kroger Pantry Indoor Assistant</w:t>
            </w:r>
            <w:r w:rsidRPr="00956F47">
              <w:rPr>
                <w:rFonts w:ascii="Times New Roman" w:hAnsi="Times New Roman"/>
              </w:rPr>
              <w:t xml:space="preserve">, Mid-Ohio Foodbank , Columbus, OH         </w:t>
            </w:r>
            <w:r w:rsidR="00B22BD6" w:rsidRPr="00956F47">
              <w:rPr>
                <w:rFonts w:ascii="Times New Roman" w:hAnsi="Times New Roman"/>
              </w:rPr>
              <w:t xml:space="preserve">                  </w:t>
            </w:r>
            <w:r w:rsidR="00DB4357" w:rsidRPr="00956F47">
              <w:rPr>
                <w:rFonts w:ascii="Times New Roman" w:hAnsi="Times New Roman"/>
              </w:rPr>
              <w:t xml:space="preserve">        </w:t>
            </w:r>
            <w:r w:rsidRPr="00956F47">
              <w:rPr>
                <w:rFonts w:ascii="Times New Roman" w:hAnsi="Times New Roman"/>
              </w:rPr>
              <w:t>2017(~30 hr in total)</w:t>
            </w:r>
          </w:p>
        </w:tc>
      </w:tr>
      <w:tr w:rsidR="00400A0A" w:rsidRPr="00956F47" w14:paraId="3E3E03FF" w14:textId="77777777" w:rsidTr="00A22D11">
        <w:trPr>
          <w:cantSplit/>
          <w:trHeight w:val="44"/>
        </w:trPr>
        <w:tc>
          <w:tcPr>
            <w:tcW w:w="10620" w:type="dxa"/>
            <w:shd w:val="clear" w:color="auto" w:fill="auto"/>
          </w:tcPr>
          <w:p w14:paraId="6DE9D284" w14:textId="485F9094" w:rsidR="00400A0A" w:rsidRPr="00956F47" w:rsidRDefault="00400A0A" w:rsidP="00B22BD6">
            <w:pPr>
              <w:rPr>
                <w:rFonts w:ascii="Times New Roman" w:hAnsi="Times New Roman"/>
              </w:rPr>
            </w:pPr>
            <w:r w:rsidRPr="00956F47">
              <w:rPr>
                <w:rFonts w:ascii="Times New Roman" w:hAnsi="Times New Roman"/>
                <w:b/>
                <w:bCs/>
              </w:rPr>
              <w:t>High School Robotic Team Mentor</w:t>
            </w:r>
            <w:r w:rsidRPr="00956F47">
              <w:rPr>
                <w:rFonts w:ascii="Times New Roman" w:hAnsi="Times New Roman"/>
              </w:rPr>
              <w:t>, Bonds FRC 5811, OH</w:t>
            </w:r>
            <w:r w:rsidR="00B22BD6" w:rsidRPr="00956F47">
              <w:rPr>
                <w:rFonts w:ascii="Times New Roman" w:hAnsi="Times New Roman"/>
              </w:rPr>
              <w:t xml:space="preserve">   </w:t>
            </w:r>
            <w:r w:rsidRPr="00956F47">
              <w:rPr>
                <w:rFonts w:ascii="Times New Roman" w:hAnsi="Times New Roman"/>
              </w:rPr>
              <w:t xml:space="preserve">                                                                          </w:t>
            </w:r>
            <w:r w:rsidR="00DB4357" w:rsidRPr="00956F47">
              <w:rPr>
                <w:rFonts w:ascii="Times New Roman" w:hAnsi="Times New Roman"/>
              </w:rPr>
              <w:t xml:space="preserve">    </w:t>
            </w:r>
            <w:r w:rsidRPr="00956F47">
              <w:rPr>
                <w:rFonts w:ascii="Times New Roman" w:hAnsi="Times New Roman"/>
              </w:rPr>
              <w:t>11/2016 - 05/2017</w:t>
            </w:r>
          </w:p>
        </w:tc>
      </w:tr>
      <w:tr w:rsidR="00400A0A" w:rsidRPr="00956F47" w14:paraId="76A715F7" w14:textId="77777777" w:rsidTr="00AF5B36">
        <w:trPr>
          <w:cantSplit/>
          <w:trHeight w:val="44"/>
        </w:trPr>
        <w:tc>
          <w:tcPr>
            <w:tcW w:w="10620" w:type="dxa"/>
            <w:shd w:val="clear" w:color="auto" w:fill="auto"/>
          </w:tcPr>
          <w:p w14:paraId="65047270" w14:textId="2CE8C061" w:rsidR="00400A0A" w:rsidRPr="00956F47" w:rsidRDefault="00400A0A" w:rsidP="00400A0A">
            <w:pPr>
              <w:pStyle w:val="CompanyNameOne"/>
              <w:pBdr>
                <w:bottom w:val="single" w:sz="18" w:space="1" w:color="auto"/>
              </w:pBdr>
              <w:rPr>
                <w:rFonts w:ascii="Times New Roman" w:hAnsi="Times New Roman"/>
                <w:b/>
                <w:color w:val="000000" w:themeColor="text1"/>
              </w:rPr>
            </w:pPr>
            <w:r w:rsidRPr="00956F4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EXPERIENCE</w:t>
            </w:r>
          </w:p>
        </w:tc>
      </w:tr>
      <w:tr w:rsidR="00D14CCF" w:rsidRPr="00956F47" w14:paraId="2C8BE665" w14:textId="77777777" w:rsidTr="005F11A5">
        <w:trPr>
          <w:cantSplit/>
          <w:trHeight w:val="765"/>
        </w:trPr>
        <w:tc>
          <w:tcPr>
            <w:tcW w:w="10620" w:type="dxa"/>
            <w:shd w:val="clear" w:color="auto" w:fill="auto"/>
          </w:tcPr>
          <w:p w14:paraId="78768134" w14:textId="2068746E" w:rsidR="00D14CCF" w:rsidRPr="00956F47" w:rsidRDefault="00D14CCF" w:rsidP="00D14CCF">
            <w:pPr>
              <w:pStyle w:val="CompanyNameOne"/>
              <w:spacing w:before="0" w:after="0"/>
              <w:rPr>
                <w:rFonts w:ascii="Times New Roman" w:hAnsi="Times New Roman"/>
                <w:bCs/>
              </w:rPr>
            </w:pPr>
            <w:r w:rsidRPr="00956F47">
              <w:rPr>
                <w:rFonts w:ascii="Times New Roman" w:hAnsi="Times New Roman"/>
                <w:b/>
              </w:rPr>
              <w:t>Student Instructional Assistant</w:t>
            </w:r>
            <w:r w:rsidRPr="00956F47">
              <w:rPr>
                <w:rFonts w:ascii="Times New Roman" w:hAnsi="Times New Roman"/>
              </w:rPr>
              <w:t xml:space="preserve">, </w:t>
            </w:r>
            <w:r w:rsidRPr="00956F47">
              <w:rPr>
                <w:rFonts w:ascii="Times New Roman" w:hAnsi="Times New Roman" w:hint="eastAsia"/>
              </w:rPr>
              <w:t>The</w:t>
            </w:r>
            <w:r w:rsidRPr="00956F47">
              <w:rPr>
                <w:rFonts w:ascii="Times New Roman" w:hAnsi="Times New Roman"/>
              </w:rPr>
              <w:t xml:space="preserve"> Ohio State University, Columbus,  OH                                                 </w:t>
            </w:r>
            <w:r w:rsidR="00977BD3">
              <w:rPr>
                <w:rFonts w:ascii="Times New Roman" w:hAnsi="Times New Roman"/>
              </w:rPr>
              <w:t xml:space="preserve"> </w:t>
            </w:r>
            <w:r w:rsidR="001A1567" w:rsidRPr="00956F47">
              <w:rPr>
                <w:rFonts w:ascii="Times New Roman" w:hAnsi="Times New Roman"/>
              </w:rPr>
              <w:t xml:space="preserve"> </w:t>
            </w:r>
            <w:r w:rsidRPr="00956F47">
              <w:rPr>
                <w:rFonts w:ascii="Times New Roman" w:hAnsi="Times New Roman"/>
              </w:rPr>
              <w:t xml:space="preserve">   08/2020 - 05/2021</w:t>
            </w:r>
          </w:p>
          <w:p w14:paraId="75479369" w14:textId="67D785D1" w:rsidR="00D14CCF" w:rsidRPr="00956F47" w:rsidRDefault="00D14CCF" w:rsidP="00D14CCF">
            <w:pPr>
              <w:numPr>
                <w:ilvl w:val="0"/>
                <w:numId w:val="2"/>
              </w:numPr>
              <w:ind w:rightChars="-31" w:right="-62"/>
              <w:rPr>
                <w:rFonts w:ascii="Times New Roman" w:hAnsi="Times New Roman"/>
              </w:rPr>
            </w:pPr>
            <w:r w:rsidRPr="00956F47">
              <w:rPr>
                <w:rFonts w:ascii="Times New Roman" w:hAnsi="Times New Roman"/>
              </w:rPr>
              <w:t>Teaching assistant and grader for CSE 3461 (Computer Networking and Internet Technologies)</w:t>
            </w:r>
            <w:r w:rsidR="007F2355" w:rsidRPr="00956F47">
              <w:rPr>
                <w:rFonts w:ascii="Times New Roman" w:hAnsi="Times New Roman"/>
              </w:rPr>
              <w:t>.</w:t>
            </w:r>
          </w:p>
          <w:p w14:paraId="29B8AB2F" w14:textId="55EF1629" w:rsidR="00D14CCF" w:rsidRPr="00956F47" w:rsidRDefault="00D14CCF" w:rsidP="00D14C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b/>
              </w:rPr>
            </w:pPr>
            <w:r w:rsidRPr="00956F47">
              <w:rPr>
                <w:rFonts w:ascii="Times New Roman" w:hAnsi="Times New Roman"/>
              </w:rPr>
              <w:t xml:space="preserve">Oversaw lab </w:t>
            </w:r>
            <w:r w:rsidRPr="00956F47">
              <w:rPr>
                <w:rFonts w:ascii="Times New Roman" w:hAnsi="Times New Roman"/>
                <w:lang w:eastAsia="zh-CN"/>
              </w:rPr>
              <w:t>sections</w:t>
            </w:r>
            <w:r w:rsidRPr="00956F47">
              <w:rPr>
                <w:rFonts w:ascii="Times New Roman" w:hAnsi="Times New Roman"/>
              </w:rPr>
              <w:t>, maintain weekly office hours, and grade student homework and projects.</w:t>
            </w:r>
          </w:p>
        </w:tc>
      </w:tr>
      <w:tr w:rsidR="00E04A30" w:rsidRPr="00956F47" w14:paraId="4F746D5E" w14:textId="77777777" w:rsidTr="005F11A5">
        <w:trPr>
          <w:cantSplit/>
          <w:trHeight w:val="765"/>
        </w:trPr>
        <w:tc>
          <w:tcPr>
            <w:tcW w:w="10620" w:type="dxa"/>
            <w:shd w:val="clear" w:color="auto" w:fill="auto"/>
          </w:tcPr>
          <w:p w14:paraId="01DACC99" w14:textId="4EE57215" w:rsidR="00E04A30" w:rsidRPr="00956F47" w:rsidRDefault="00E04A30" w:rsidP="00E04A30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956F47">
              <w:rPr>
                <w:rFonts w:ascii="Times New Roman" w:hAnsi="Times New Roman"/>
                <w:b/>
                <w:color w:val="000000" w:themeColor="text1"/>
              </w:rPr>
              <w:t>AI Team Member, 2019 RoboMaster Competition at Shenzhen</w:t>
            </w: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 xml:space="preserve">                                                                       09/2018 - 05/2019</w:t>
            </w:r>
          </w:p>
          <w:p w14:paraId="41E7BB69" w14:textId="77777777" w:rsidR="00E04A30" w:rsidRPr="00956F47" w:rsidRDefault="00E04A30" w:rsidP="00E04A30">
            <w:pPr>
              <w:numPr>
                <w:ilvl w:val="0"/>
                <w:numId w:val="3"/>
              </w:numPr>
              <w:ind w:rightChars="-31" w:right="-62"/>
              <w:rPr>
                <w:rFonts w:ascii="Times New Roman" w:hAnsi="Times New Roman"/>
                <w:color w:val="000000" w:themeColor="text1"/>
                <w:lang w:eastAsia="zh-CN"/>
              </w:rPr>
            </w:pPr>
            <w:bookmarkStart w:id="5" w:name="OLE_LINK3"/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>Developed a customized Object Detection program with Yolo-v3 model by clipping over 1000 pictures from past competition videos and labeling bounding box over the ground truth objects.</w:t>
            </w:r>
          </w:p>
          <w:bookmarkEnd w:id="5"/>
          <w:p w14:paraId="1D548B65" w14:textId="720D7CF7" w:rsidR="00E04A30" w:rsidRPr="00956F47" w:rsidRDefault="00E04A30" w:rsidP="00E04A30">
            <w:pPr>
              <w:numPr>
                <w:ilvl w:val="0"/>
                <w:numId w:val="3"/>
              </w:numPr>
              <w:ind w:rightChars="-31" w:right="-62"/>
              <w:rPr>
                <w:rFonts w:ascii="Times New Roman" w:hAnsi="Times New Roman"/>
                <w:b/>
              </w:rPr>
            </w:pP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>Practiced maneuvering console of Standard Robot and Drone in a self-build battlefield.</w:t>
            </w:r>
          </w:p>
        </w:tc>
      </w:tr>
      <w:tr w:rsidR="00E04A30" w:rsidRPr="00956F47" w14:paraId="496B1F29" w14:textId="77777777" w:rsidTr="005F11A5">
        <w:trPr>
          <w:cantSplit/>
          <w:trHeight w:val="765"/>
        </w:trPr>
        <w:tc>
          <w:tcPr>
            <w:tcW w:w="10620" w:type="dxa"/>
            <w:shd w:val="clear" w:color="auto" w:fill="auto"/>
          </w:tcPr>
          <w:p w14:paraId="0A800E10" w14:textId="4BBF097B" w:rsidR="00E04A30" w:rsidRPr="00956F47" w:rsidRDefault="00E04A30" w:rsidP="00E04A30">
            <w:pPr>
              <w:rPr>
                <w:rFonts w:ascii="Times New Roman" w:hAnsi="Times New Roman"/>
                <w:bCs/>
                <w:color w:val="000000" w:themeColor="text1"/>
              </w:rPr>
            </w:pPr>
            <w:r w:rsidRPr="00956F47">
              <w:rPr>
                <w:rFonts w:ascii="Times New Roman" w:hAnsi="Times New Roman" w:hint="eastAsia"/>
                <w:b/>
                <w:color w:val="000000" w:themeColor="text1"/>
                <w:lang w:eastAsia="zh-CN"/>
              </w:rPr>
              <w:t>Mem</w:t>
            </w:r>
            <w:r w:rsidRPr="00956F47">
              <w:rPr>
                <w:rFonts w:ascii="Times New Roman" w:hAnsi="Times New Roman"/>
                <w:b/>
                <w:color w:val="000000" w:themeColor="text1"/>
              </w:rPr>
              <w:t>ber of Connected and Autonomous Vehicles (CAVs) teams, OSU EcoCAR 3 Competition</w:t>
            </w:r>
            <w:r w:rsidRPr="00956F47">
              <w:rPr>
                <w:rFonts w:ascii="Times New Roman" w:hAnsi="Times New Roman"/>
                <w:bCs/>
                <w:color w:val="000000" w:themeColor="text1"/>
              </w:rPr>
              <w:t xml:space="preserve">                  08/2018</w:t>
            </w:r>
            <w:r w:rsidRPr="00956F47">
              <w:rPr>
                <w:rFonts w:ascii="Times New Roman" w:hAnsi="Times New Roman"/>
                <w:bCs/>
                <w:color w:val="000000" w:themeColor="text1"/>
                <w:lang w:eastAsia="zh-CN"/>
              </w:rPr>
              <w:t xml:space="preserve"> - </w:t>
            </w:r>
            <w:r w:rsidRPr="00956F47">
              <w:rPr>
                <w:rFonts w:ascii="Times New Roman" w:hAnsi="Times New Roman"/>
                <w:bCs/>
                <w:color w:val="000000" w:themeColor="text1"/>
              </w:rPr>
              <w:t>12/2018</w:t>
            </w:r>
          </w:p>
          <w:p w14:paraId="6DA838E0" w14:textId="77777777" w:rsidR="00E04A30" w:rsidRPr="00956F47" w:rsidRDefault="00E04A30" w:rsidP="00E04A30">
            <w:pPr>
              <w:numPr>
                <w:ilvl w:val="0"/>
                <w:numId w:val="3"/>
              </w:numPr>
              <w:ind w:rightChars="-31" w:right="-62"/>
              <w:rPr>
                <w:rFonts w:ascii="Times New Roman" w:hAnsi="Times New Roman"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>Coded Kalman Filter (KF) and Extended Kalman Filter (EKF) with Python and MATLAB to develop a robust sensor fusion algorithm for line detection and following.</w:t>
            </w:r>
          </w:p>
          <w:p w14:paraId="4C2F30AC" w14:textId="699AEB00" w:rsidR="00E04A30" w:rsidRPr="00956F47" w:rsidRDefault="00E04A30" w:rsidP="00E04A30">
            <w:pPr>
              <w:numPr>
                <w:ilvl w:val="0"/>
                <w:numId w:val="3"/>
              </w:numPr>
              <w:ind w:rightChars="-31" w:right="-62"/>
              <w:rPr>
                <w:rFonts w:ascii="Times New Roman" w:hAnsi="Times New Roman"/>
                <w:b/>
              </w:rPr>
            </w:pPr>
            <w:r w:rsidRPr="00956F47">
              <w:rPr>
                <w:rFonts w:ascii="Times New Roman" w:hAnsi="Times New Roman"/>
                <w:color w:val="000000" w:themeColor="text1"/>
              </w:rPr>
              <w:t>Analyzed</w:t>
            </w: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 xml:space="preserve"> old EcoCar3 Architecture and Version Control system and introduced basic mechanisms of GitHub.</w:t>
            </w:r>
          </w:p>
        </w:tc>
      </w:tr>
      <w:tr w:rsidR="00D82D84" w:rsidRPr="00956F47" w14:paraId="7035245D" w14:textId="77777777" w:rsidTr="005F11A5">
        <w:trPr>
          <w:cantSplit/>
          <w:trHeight w:val="765"/>
        </w:trPr>
        <w:tc>
          <w:tcPr>
            <w:tcW w:w="10620" w:type="dxa"/>
            <w:shd w:val="clear" w:color="auto" w:fill="auto"/>
          </w:tcPr>
          <w:p w14:paraId="41C0EAD0" w14:textId="77777777" w:rsidR="00D82D84" w:rsidRPr="00956F47" w:rsidRDefault="00D82D84" w:rsidP="00D82D84">
            <w:pPr>
              <w:rPr>
                <w:rFonts w:ascii="Times New Roman" w:hAnsi="Times New Roman"/>
                <w:b/>
                <w:bCs/>
                <w:lang w:eastAsia="zh-CN"/>
              </w:rPr>
            </w:pPr>
            <w:r w:rsidRPr="00956F47">
              <w:rPr>
                <w:rFonts w:ascii="Times New Roman" w:hAnsi="Times New Roman"/>
                <w:b/>
              </w:rPr>
              <w:t>Student</w:t>
            </w:r>
            <w:r>
              <w:rPr>
                <w:rFonts w:ascii="Times New Roman" w:hAnsi="Times New Roman"/>
                <w:b/>
              </w:rPr>
              <w:t xml:space="preserve"> Resident Housing</w:t>
            </w:r>
            <w:r w:rsidRPr="00956F47">
              <w:rPr>
                <w:rFonts w:ascii="Times New Roman" w:hAnsi="Times New Roman"/>
                <w:b/>
              </w:rPr>
              <w:t xml:space="preserve"> Assistant</w:t>
            </w:r>
            <w:r w:rsidRPr="00956F47">
              <w:rPr>
                <w:rFonts w:ascii="Times New Roman" w:hAnsi="Times New Roman"/>
              </w:rPr>
              <w:t xml:space="preserve">, University of Dayton Residential Property, Dayton, OH                    </w:t>
            </w:r>
            <w:r>
              <w:rPr>
                <w:rFonts w:ascii="Times New Roman" w:hAnsi="Times New Roman"/>
              </w:rPr>
              <w:t xml:space="preserve"> </w:t>
            </w:r>
            <w:r w:rsidRPr="00956F47">
              <w:rPr>
                <w:rFonts w:ascii="Times New Roman" w:hAnsi="Times New Roman"/>
              </w:rPr>
              <w:t xml:space="preserve">     05/2017 - 07/2017</w:t>
            </w:r>
          </w:p>
          <w:p w14:paraId="20FCFE1D" w14:textId="77777777" w:rsidR="00D82D84" w:rsidRPr="00956F47" w:rsidRDefault="00D82D84" w:rsidP="00D82D84">
            <w:pPr>
              <w:numPr>
                <w:ilvl w:val="0"/>
                <w:numId w:val="3"/>
              </w:numPr>
              <w:ind w:rightChars="-31" w:right="-62"/>
              <w:rPr>
                <w:rFonts w:ascii="Times New Roman" w:hAnsi="Times New Roman"/>
                <w:lang w:eastAsia="zh-CN"/>
              </w:rPr>
            </w:pPr>
            <w:r w:rsidRPr="00956F47">
              <w:rPr>
                <w:rFonts w:ascii="Times New Roman" w:hAnsi="Times New Roman"/>
                <w:lang w:eastAsia="zh-CN"/>
              </w:rPr>
              <w:t xml:space="preserve">Diagnosed and noted all damaged walls, outlets, and furniture throughout about 300 dormitories. </w:t>
            </w:r>
          </w:p>
          <w:p w14:paraId="24AD5C21" w14:textId="77777777" w:rsidR="00D82D84" w:rsidRPr="00956F47" w:rsidRDefault="00D82D84" w:rsidP="00D82D84">
            <w:pPr>
              <w:numPr>
                <w:ilvl w:val="0"/>
                <w:numId w:val="3"/>
              </w:numPr>
              <w:ind w:rightChars="-31" w:right="-62"/>
              <w:rPr>
                <w:rFonts w:ascii="Times New Roman" w:hAnsi="Times New Roman"/>
                <w:lang w:eastAsia="zh-CN"/>
              </w:rPr>
            </w:pPr>
            <w:r w:rsidRPr="00956F47">
              <w:rPr>
                <w:rFonts w:ascii="Times New Roman" w:hAnsi="Times New Roman"/>
                <w:lang w:eastAsia="zh-CN"/>
              </w:rPr>
              <w:t>Tracked inventory, coordinated logistics, and collaborated with team to replace all unusable or old furniture.</w:t>
            </w:r>
          </w:p>
          <w:p w14:paraId="5F5C3A4A" w14:textId="29B41D4E" w:rsidR="00D82D84" w:rsidRPr="00956F47" w:rsidRDefault="00D82D84" w:rsidP="00D82D84">
            <w:pPr>
              <w:numPr>
                <w:ilvl w:val="0"/>
                <w:numId w:val="3"/>
              </w:numPr>
              <w:ind w:rightChars="-31" w:right="-62"/>
              <w:rPr>
                <w:rFonts w:ascii="Times New Roman" w:hAnsi="Times New Roman" w:hint="eastAsia"/>
                <w:b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lang w:eastAsia="zh-CN"/>
              </w:rPr>
              <w:t>Cleaned and discarded all spoiled foods and clothes abandoned at cabinet and wardrobe.</w:t>
            </w:r>
          </w:p>
        </w:tc>
      </w:tr>
      <w:tr w:rsidR="00E04A30" w:rsidRPr="00956F47" w14:paraId="1F89E726" w14:textId="77777777" w:rsidTr="00A22D11">
        <w:trPr>
          <w:cantSplit/>
          <w:trHeight w:val="44"/>
        </w:trPr>
        <w:tc>
          <w:tcPr>
            <w:tcW w:w="10620" w:type="dxa"/>
            <w:shd w:val="clear" w:color="auto" w:fill="auto"/>
          </w:tcPr>
          <w:p w14:paraId="47D3B314" w14:textId="387140B0" w:rsidR="00E04A30" w:rsidRPr="00956F47" w:rsidRDefault="00E04A30" w:rsidP="00E04A30">
            <w:pPr>
              <w:pStyle w:val="CompanyNameOne"/>
              <w:pBdr>
                <w:bottom w:val="single" w:sz="18" w:space="1" w:color="auto"/>
              </w:pBdr>
              <w:rPr>
                <w:rFonts w:ascii="Times New Roman" w:hAnsi="Times New Roman"/>
                <w:b/>
                <w:color w:val="000000" w:themeColor="text1"/>
              </w:rPr>
            </w:pPr>
            <w:r w:rsidRPr="00956F4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HONORS AND AWARDS</w:t>
            </w:r>
          </w:p>
        </w:tc>
      </w:tr>
      <w:tr w:rsidR="00E04A30" w:rsidRPr="00956F47" w14:paraId="137AD336" w14:textId="77777777" w:rsidTr="00016944">
        <w:trPr>
          <w:cantSplit/>
          <w:trHeight w:val="1413"/>
        </w:trPr>
        <w:tc>
          <w:tcPr>
            <w:tcW w:w="10620" w:type="dxa"/>
            <w:shd w:val="clear" w:color="auto" w:fill="auto"/>
          </w:tcPr>
          <w:p w14:paraId="036AFFA5" w14:textId="4BD57557" w:rsidR="00E04A30" w:rsidRPr="00956F47" w:rsidRDefault="00E04A30" w:rsidP="00E04A30">
            <w:pPr>
              <w:numPr>
                <w:ilvl w:val="0"/>
                <w:numId w:val="3"/>
              </w:numPr>
              <w:ind w:rightChars="-31" w:right="-62"/>
              <w:rPr>
                <w:rFonts w:ascii="Times New Roman" w:hAnsi="Times New Roman"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lastRenderedPageBreak/>
              <w:t>Dean's List (&gt;3.5 GPA) over five semesters, and graduate</w:t>
            </w:r>
            <w:r w:rsidRPr="00956F47">
              <w:rPr>
                <w:rFonts w:ascii="Times New Roman" w:hAnsi="Times New Roman" w:hint="eastAsia"/>
                <w:color w:val="000000" w:themeColor="text1"/>
                <w:lang w:eastAsia="zh-CN"/>
              </w:rPr>
              <w:t>d</w:t>
            </w: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 xml:space="preserve"> with Honor in Engineering, and Honor Research Distinction </w:t>
            </w:r>
            <w:r w:rsidR="001B0A71">
              <w:rPr>
                <w:rFonts w:ascii="Times New Roman" w:hAnsi="Times New Roman"/>
                <w:color w:val="000000" w:themeColor="text1"/>
                <w:lang w:eastAsia="zh-CN"/>
              </w:rPr>
              <w:t>with</w:t>
            </w: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 xml:space="preserve"> Department of Food, Agricultural and Biological Engineering (FABE).</w:t>
            </w:r>
          </w:p>
          <w:p w14:paraId="3ADE1596" w14:textId="77777777" w:rsidR="00E04A30" w:rsidRPr="00956F47" w:rsidRDefault="00E04A30" w:rsidP="00E04A30">
            <w:pPr>
              <w:numPr>
                <w:ilvl w:val="0"/>
                <w:numId w:val="3"/>
              </w:numPr>
              <w:ind w:rightChars="-31" w:right="-62"/>
              <w:rPr>
                <w:rFonts w:ascii="Times New Roman" w:hAnsi="Times New Roman"/>
                <w:color w:val="000000" w:themeColor="text1"/>
                <w:lang w:eastAsia="zh-CN"/>
              </w:rPr>
            </w:pPr>
            <w:bookmarkStart w:id="6" w:name="_Hlk39835829"/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>Awarded 2020, 2021 IEEE Excellent Service Award, active IEEE members (Student Member, 2018–Present).</w:t>
            </w:r>
          </w:p>
          <w:p w14:paraId="74EF019E" w14:textId="77777777" w:rsidR="00E04A30" w:rsidRPr="00956F47" w:rsidRDefault="00E04A30" w:rsidP="00E04A30">
            <w:pPr>
              <w:numPr>
                <w:ilvl w:val="0"/>
                <w:numId w:val="3"/>
              </w:numPr>
              <w:ind w:rightChars="-31" w:right="-62"/>
              <w:rPr>
                <w:rFonts w:ascii="Times New Roman" w:hAnsi="Times New Roman"/>
                <w:color w:val="000000" w:themeColor="text1"/>
                <w:lang w:eastAsia="zh-CN"/>
              </w:rPr>
            </w:pP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>Activate NCTTA(National Collegiate Table Tennis Association) member (Student member, 2018—Present)</w:t>
            </w:r>
          </w:p>
          <w:p w14:paraId="60FE366D" w14:textId="3395EE11" w:rsidR="00E04A30" w:rsidRPr="00956F47" w:rsidRDefault="00E04A30" w:rsidP="00E04A30">
            <w:pPr>
              <w:numPr>
                <w:ilvl w:val="0"/>
                <w:numId w:val="3"/>
              </w:numPr>
              <w:ind w:rightChars="-31" w:right="-62"/>
              <w:rPr>
                <w:rFonts w:ascii="Times New Roman" w:hAnsi="Times New Roman"/>
                <w:color w:val="000000" w:themeColor="text1"/>
                <w:lang w:eastAsia="zh-CN"/>
              </w:rPr>
            </w:pPr>
            <w:bookmarkStart w:id="7" w:name="_Hlk39835844"/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 xml:space="preserve">Personal interest: Table Tennis (&gt;five years professional practices, awarded team champion at 2018-19 NCTTA Midwest Tournament), </w:t>
            </w:r>
            <w:r w:rsidRPr="00956F47">
              <w:rPr>
                <w:rFonts w:ascii="Times New Roman" w:hAnsi="Times New Roman" w:hint="eastAsia"/>
                <w:color w:val="000000" w:themeColor="text1"/>
                <w:lang w:eastAsia="zh-CN"/>
              </w:rPr>
              <w:t>Martial</w:t>
            </w:r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 xml:space="preserve"> Art (Green Belt, achieved three gold medals in Ohio International Chinese Martial Art Championship), Track and Field, Scuba Diving (Certified Open Water Diver), Photography, Cooking</w:t>
            </w:r>
            <w:bookmarkEnd w:id="7"/>
            <w:r w:rsidRPr="00956F47">
              <w:rPr>
                <w:rFonts w:ascii="Times New Roman" w:hAnsi="Times New Roman"/>
                <w:color w:val="000000" w:themeColor="text1"/>
                <w:lang w:eastAsia="zh-CN"/>
              </w:rPr>
              <w:t>, Snowboarding.</w:t>
            </w:r>
            <w:bookmarkEnd w:id="6"/>
          </w:p>
        </w:tc>
      </w:tr>
    </w:tbl>
    <w:p w14:paraId="197A3E09" w14:textId="69AC2E2E" w:rsidR="00A36A07" w:rsidRPr="00956F47" w:rsidRDefault="00A36A07" w:rsidP="00CF3939">
      <w:pPr>
        <w:ind w:rightChars="-31" w:right="-62"/>
        <w:rPr>
          <w:rFonts w:ascii="Times New Roman" w:hAnsi="Times New Roman"/>
          <w:color w:val="000000" w:themeColor="text1"/>
          <w:lang w:eastAsia="zh-CN"/>
        </w:rPr>
      </w:pPr>
    </w:p>
    <w:sectPr w:rsidR="00A36A07" w:rsidRPr="00956F47" w:rsidSect="002F084B">
      <w:headerReference w:type="first" r:id="rId11"/>
      <w:footerReference w:type="first" r:id="rId12"/>
      <w:pgSz w:w="12240" w:h="15840" w:code="1"/>
      <w:pgMar w:top="576" w:right="806" w:bottom="432" w:left="806" w:header="72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2A577" w14:textId="77777777" w:rsidR="00C526AE" w:rsidRDefault="00C526AE">
      <w:r>
        <w:separator/>
      </w:r>
    </w:p>
  </w:endnote>
  <w:endnote w:type="continuationSeparator" w:id="0">
    <w:p w14:paraId="10B23464" w14:textId="77777777" w:rsidR="00C526AE" w:rsidRDefault="00C52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19A0" w14:textId="77777777" w:rsidR="00804A5B" w:rsidRDefault="00804A5B">
    <w:pPr>
      <w:pStyle w:val="Footer"/>
    </w:pPr>
  </w:p>
  <w:p w14:paraId="5EBFD661" w14:textId="77777777" w:rsidR="00804A5B" w:rsidRDefault="00804A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3050" w14:textId="77777777" w:rsidR="00C526AE" w:rsidRDefault="00C526AE">
      <w:r>
        <w:separator/>
      </w:r>
    </w:p>
  </w:footnote>
  <w:footnote w:type="continuationSeparator" w:id="0">
    <w:p w14:paraId="535F1269" w14:textId="77777777" w:rsidR="00C526AE" w:rsidRDefault="00C52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107E0" w14:textId="77777777" w:rsidR="00804A5B" w:rsidRDefault="00804A5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755E"/>
    <w:multiLevelType w:val="hybridMultilevel"/>
    <w:tmpl w:val="B3320A24"/>
    <w:lvl w:ilvl="0" w:tplc="E948296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5321A0"/>
    <w:multiLevelType w:val="hybridMultilevel"/>
    <w:tmpl w:val="4DE23498"/>
    <w:lvl w:ilvl="0" w:tplc="E948296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6DCC8684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924FBB"/>
    <w:multiLevelType w:val="hybridMultilevel"/>
    <w:tmpl w:val="03285892"/>
    <w:lvl w:ilvl="0" w:tplc="E948296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6DCC8684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70019D"/>
    <w:multiLevelType w:val="hybridMultilevel"/>
    <w:tmpl w:val="DD50F8FA"/>
    <w:lvl w:ilvl="0" w:tplc="E948296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6DCC8684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5D06BF"/>
    <w:multiLevelType w:val="hybridMultilevel"/>
    <w:tmpl w:val="D5EC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984"/>
    <w:multiLevelType w:val="hybridMultilevel"/>
    <w:tmpl w:val="D562CD58"/>
    <w:lvl w:ilvl="0" w:tplc="E948296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E80136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8" w:dllVersion="513" w:checkStyle="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NDM0sDA3sbQ0NbBU0lEKTi0uzszPAykwqQUAPC1wyiwAAAA="/>
  </w:docVars>
  <w:rsids>
    <w:rsidRoot w:val="00AF2187"/>
    <w:rsid w:val="0000047D"/>
    <w:rsid w:val="0000141F"/>
    <w:rsid w:val="00002356"/>
    <w:rsid w:val="00005767"/>
    <w:rsid w:val="00007B87"/>
    <w:rsid w:val="00007BC3"/>
    <w:rsid w:val="000100A0"/>
    <w:rsid w:val="000120AE"/>
    <w:rsid w:val="0001254F"/>
    <w:rsid w:val="000132CC"/>
    <w:rsid w:val="000144F3"/>
    <w:rsid w:val="00014CB1"/>
    <w:rsid w:val="00016944"/>
    <w:rsid w:val="000217D7"/>
    <w:rsid w:val="00021899"/>
    <w:rsid w:val="00023191"/>
    <w:rsid w:val="00026377"/>
    <w:rsid w:val="000274C4"/>
    <w:rsid w:val="00037122"/>
    <w:rsid w:val="000421DF"/>
    <w:rsid w:val="000429FF"/>
    <w:rsid w:val="000432D1"/>
    <w:rsid w:val="00043906"/>
    <w:rsid w:val="00045CB1"/>
    <w:rsid w:val="00046966"/>
    <w:rsid w:val="000521AD"/>
    <w:rsid w:val="00054F07"/>
    <w:rsid w:val="00056990"/>
    <w:rsid w:val="00060997"/>
    <w:rsid w:val="0006174B"/>
    <w:rsid w:val="00061835"/>
    <w:rsid w:val="000620F8"/>
    <w:rsid w:val="0006659E"/>
    <w:rsid w:val="0006681B"/>
    <w:rsid w:val="00066A23"/>
    <w:rsid w:val="00070006"/>
    <w:rsid w:val="00074366"/>
    <w:rsid w:val="00082D48"/>
    <w:rsid w:val="000830A7"/>
    <w:rsid w:val="000872B1"/>
    <w:rsid w:val="00092B58"/>
    <w:rsid w:val="00093530"/>
    <w:rsid w:val="000969EB"/>
    <w:rsid w:val="000A3E4D"/>
    <w:rsid w:val="000A4D7E"/>
    <w:rsid w:val="000B00EE"/>
    <w:rsid w:val="000B123C"/>
    <w:rsid w:val="000B219A"/>
    <w:rsid w:val="000B392E"/>
    <w:rsid w:val="000B5874"/>
    <w:rsid w:val="000B6ED6"/>
    <w:rsid w:val="000B7545"/>
    <w:rsid w:val="000C221E"/>
    <w:rsid w:val="000C2CE2"/>
    <w:rsid w:val="000C311A"/>
    <w:rsid w:val="000C78CE"/>
    <w:rsid w:val="000D202D"/>
    <w:rsid w:val="000D414A"/>
    <w:rsid w:val="000D430A"/>
    <w:rsid w:val="000D61AE"/>
    <w:rsid w:val="000D7A98"/>
    <w:rsid w:val="000E06E2"/>
    <w:rsid w:val="000E235D"/>
    <w:rsid w:val="000E2DCE"/>
    <w:rsid w:val="000E3D30"/>
    <w:rsid w:val="000E74CB"/>
    <w:rsid w:val="000E7A71"/>
    <w:rsid w:val="000F0A9D"/>
    <w:rsid w:val="000F0F4E"/>
    <w:rsid w:val="000F756F"/>
    <w:rsid w:val="001016C3"/>
    <w:rsid w:val="001019D3"/>
    <w:rsid w:val="00103829"/>
    <w:rsid w:val="00104603"/>
    <w:rsid w:val="00104E8A"/>
    <w:rsid w:val="001105CC"/>
    <w:rsid w:val="001159F5"/>
    <w:rsid w:val="00116846"/>
    <w:rsid w:val="00117C15"/>
    <w:rsid w:val="001218E2"/>
    <w:rsid w:val="00124A6F"/>
    <w:rsid w:val="001252BF"/>
    <w:rsid w:val="00132694"/>
    <w:rsid w:val="001339C3"/>
    <w:rsid w:val="0013791B"/>
    <w:rsid w:val="00142BFC"/>
    <w:rsid w:val="00142D4C"/>
    <w:rsid w:val="001446F4"/>
    <w:rsid w:val="001510FC"/>
    <w:rsid w:val="001523BA"/>
    <w:rsid w:val="001523BC"/>
    <w:rsid w:val="00152FE8"/>
    <w:rsid w:val="00155600"/>
    <w:rsid w:val="0015687F"/>
    <w:rsid w:val="00157B1B"/>
    <w:rsid w:val="001643C5"/>
    <w:rsid w:val="001645DA"/>
    <w:rsid w:val="0016563E"/>
    <w:rsid w:val="00167FB1"/>
    <w:rsid w:val="001747C8"/>
    <w:rsid w:val="00180A8C"/>
    <w:rsid w:val="001830FA"/>
    <w:rsid w:val="00184A1A"/>
    <w:rsid w:val="00184EFB"/>
    <w:rsid w:val="00185039"/>
    <w:rsid w:val="00185ED9"/>
    <w:rsid w:val="00194FEC"/>
    <w:rsid w:val="001965A8"/>
    <w:rsid w:val="001A1460"/>
    <w:rsid w:val="001A1567"/>
    <w:rsid w:val="001A394B"/>
    <w:rsid w:val="001A5C7C"/>
    <w:rsid w:val="001A68BF"/>
    <w:rsid w:val="001B0A71"/>
    <w:rsid w:val="001B6A00"/>
    <w:rsid w:val="001C101A"/>
    <w:rsid w:val="001C191E"/>
    <w:rsid w:val="001C5699"/>
    <w:rsid w:val="001C66A0"/>
    <w:rsid w:val="001C7281"/>
    <w:rsid w:val="001D062C"/>
    <w:rsid w:val="001D3B68"/>
    <w:rsid w:val="001D439D"/>
    <w:rsid w:val="001D5332"/>
    <w:rsid w:val="001D6896"/>
    <w:rsid w:val="001E3B9E"/>
    <w:rsid w:val="001E4EAD"/>
    <w:rsid w:val="001F095C"/>
    <w:rsid w:val="001F1655"/>
    <w:rsid w:val="001F222A"/>
    <w:rsid w:val="001F5F44"/>
    <w:rsid w:val="001F792E"/>
    <w:rsid w:val="002012C6"/>
    <w:rsid w:val="00201FBE"/>
    <w:rsid w:val="00203C96"/>
    <w:rsid w:val="00204DED"/>
    <w:rsid w:val="0020508D"/>
    <w:rsid w:val="00205CC1"/>
    <w:rsid w:val="002079A5"/>
    <w:rsid w:val="00207AB7"/>
    <w:rsid w:val="00210666"/>
    <w:rsid w:val="0021463C"/>
    <w:rsid w:val="00215AF0"/>
    <w:rsid w:val="00222421"/>
    <w:rsid w:val="002240B6"/>
    <w:rsid w:val="00227B66"/>
    <w:rsid w:val="0023371C"/>
    <w:rsid w:val="00233A80"/>
    <w:rsid w:val="002347E9"/>
    <w:rsid w:val="00241664"/>
    <w:rsid w:val="002437DF"/>
    <w:rsid w:val="0024429C"/>
    <w:rsid w:val="002446B7"/>
    <w:rsid w:val="00244934"/>
    <w:rsid w:val="00244A8B"/>
    <w:rsid w:val="002478D3"/>
    <w:rsid w:val="00247C23"/>
    <w:rsid w:val="00250501"/>
    <w:rsid w:val="00252370"/>
    <w:rsid w:val="0025259C"/>
    <w:rsid w:val="00253D0D"/>
    <w:rsid w:val="00255FFF"/>
    <w:rsid w:val="00261520"/>
    <w:rsid w:val="00261A3D"/>
    <w:rsid w:val="0026391B"/>
    <w:rsid w:val="00263A89"/>
    <w:rsid w:val="00264169"/>
    <w:rsid w:val="00265211"/>
    <w:rsid w:val="00272059"/>
    <w:rsid w:val="002736FC"/>
    <w:rsid w:val="00277630"/>
    <w:rsid w:val="00282612"/>
    <w:rsid w:val="0028355C"/>
    <w:rsid w:val="002836C6"/>
    <w:rsid w:val="002836D4"/>
    <w:rsid w:val="0028374C"/>
    <w:rsid w:val="00283A94"/>
    <w:rsid w:val="002843B8"/>
    <w:rsid w:val="00284743"/>
    <w:rsid w:val="002874FC"/>
    <w:rsid w:val="0029314D"/>
    <w:rsid w:val="00293F36"/>
    <w:rsid w:val="00295ED7"/>
    <w:rsid w:val="002A138F"/>
    <w:rsid w:val="002A40E9"/>
    <w:rsid w:val="002A5302"/>
    <w:rsid w:val="002B1CA1"/>
    <w:rsid w:val="002B1D7A"/>
    <w:rsid w:val="002B3FE1"/>
    <w:rsid w:val="002B4775"/>
    <w:rsid w:val="002C01DB"/>
    <w:rsid w:val="002C022D"/>
    <w:rsid w:val="002C0318"/>
    <w:rsid w:val="002C085E"/>
    <w:rsid w:val="002C3C32"/>
    <w:rsid w:val="002C524B"/>
    <w:rsid w:val="002D1F20"/>
    <w:rsid w:val="002D216D"/>
    <w:rsid w:val="002D3560"/>
    <w:rsid w:val="002E096B"/>
    <w:rsid w:val="002E446B"/>
    <w:rsid w:val="002E4CAF"/>
    <w:rsid w:val="002E5328"/>
    <w:rsid w:val="002E73FE"/>
    <w:rsid w:val="002F0397"/>
    <w:rsid w:val="002F084B"/>
    <w:rsid w:val="002F1CD5"/>
    <w:rsid w:val="002F4852"/>
    <w:rsid w:val="002F7A9E"/>
    <w:rsid w:val="00301722"/>
    <w:rsid w:val="00301AAB"/>
    <w:rsid w:val="003028AE"/>
    <w:rsid w:val="003057B4"/>
    <w:rsid w:val="0031020D"/>
    <w:rsid w:val="00314665"/>
    <w:rsid w:val="003167DA"/>
    <w:rsid w:val="00317727"/>
    <w:rsid w:val="0032143C"/>
    <w:rsid w:val="0032254A"/>
    <w:rsid w:val="00322EC4"/>
    <w:rsid w:val="00322F9D"/>
    <w:rsid w:val="003230D1"/>
    <w:rsid w:val="00325442"/>
    <w:rsid w:val="00325DBC"/>
    <w:rsid w:val="00326EB0"/>
    <w:rsid w:val="00335674"/>
    <w:rsid w:val="003357B8"/>
    <w:rsid w:val="00336B45"/>
    <w:rsid w:val="0033730F"/>
    <w:rsid w:val="00337820"/>
    <w:rsid w:val="003414BA"/>
    <w:rsid w:val="00341839"/>
    <w:rsid w:val="00343A9B"/>
    <w:rsid w:val="003440B5"/>
    <w:rsid w:val="003468E6"/>
    <w:rsid w:val="00347A90"/>
    <w:rsid w:val="00350CD4"/>
    <w:rsid w:val="003537F9"/>
    <w:rsid w:val="00353C8D"/>
    <w:rsid w:val="00356AB7"/>
    <w:rsid w:val="003632A5"/>
    <w:rsid w:val="00365097"/>
    <w:rsid w:val="00366888"/>
    <w:rsid w:val="00366FB1"/>
    <w:rsid w:val="003675B5"/>
    <w:rsid w:val="003719DD"/>
    <w:rsid w:val="00371E47"/>
    <w:rsid w:val="00381419"/>
    <w:rsid w:val="00383C41"/>
    <w:rsid w:val="00386FB7"/>
    <w:rsid w:val="00390400"/>
    <w:rsid w:val="003904D1"/>
    <w:rsid w:val="00390DE2"/>
    <w:rsid w:val="0039295E"/>
    <w:rsid w:val="0039456F"/>
    <w:rsid w:val="00394653"/>
    <w:rsid w:val="00396EBC"/>
    <w:rsid w:val="003A0114"/>
    <w:rsid w:val="003A0A27"/>
    <w:rsid w:val="003A1FD0"/>
    <w:rsid w:val="003A3B63"/>
    <w:rsid w:val="003A4247"/>
    <w:rsid w:val="003A5BAF"/>
    <w:rsid w:val="003A736F"/>
    <w:rsid w:val="003B0B8C"/>
    <w:rsid w:val="003B0F46"/>
    <w:rsid w:val="003B2D60"/>
    <w:rsid w:val="003B5D47"/>
    <w:rsid w:val="003B6528"/>
    <w:rsid w:val="003C4158"/>
    <w:rsid w:val="003C51AC"/>
    <w:rsid w:val="003C6A76"/>
    <w:rsid w:val="003D0D1F"/>
    <w:rsid w:val="003D3D97"/>
    <w:rsid w:val="003D4096"/>
    <w:rsid w:val="003D73C7"/>
    <w:rsid w:val="003D755D"/>
    <w:rsid w:val="003E1CFE"/>
    <w:rsid w:val="003E5078"/>
    <w:rsid w:val="003F1B2E"/>
    <w:rsid w:val="003F2A1F"/>
    <w:rsid w:val="003F2BAB"/>
    <w:rsid w:val="003F3F6A"/>
    <w:rsid w:val="00400255"/>
    <w:rsid w:val="00400A0A"/>
    <w:rsid w:val="00401442"/>
    <w:rsid w:val="00401E39"/>
    <w:rsid w:val="00401E70"/>
    <w:rsid w:val="004024FF"/>
    <w:rsid w:val="0040528C"/>
    <w:rsid w:val="00406FB6"/>
    <w:rsid w:val="0041689F"/>
    <w:rsid w:val="00420605"/>
    <w:rsid w:val="00422B25"/>
    <w:rsid w:val="00425BC2"/>
    <w:rsid w:val="004310D2"/>
    <w:rsid w:val="00433E11"/>
    <w:rsid w:val="00434C0C"/>
    <w:rsid w:val="004410C0"/>
    <w:rsid w:val="00442960"/>
    <w:rsid w:val="00445C98"/>
    <w:rsid w:val="00451AC9"/>
    <w:rsid w:val="0045380A"/>
    <w:rsid w:val="00453F57"/>
    <w:rsid w:val="00453F94"/>
    <w:rsid w:val="004544BD"/>
    <w:rsid w:val="0045507D"/>
    <w:rsid w:val="00455E0C"/>
    <w:rsid w:val="0045601C"/>
    <w:rsid w:val="004625BF"/>
    <w:rsid w:val="00464D4A"/>
    <w:rsid w:val="00466B59"/>
    <w:rsid w:val="00467911"/>
    <w:rsid w:val="004710BD"/>
    <w:rsid w:val="004736E3"/>
    <w:rsid w:val="00474AB0"/>
    <w:rsid w:val="00477F5B"/>
    <w:rsid w:val="00480041"/>
    <w:rsid w:val="00483A00"/>
    <w:rsid w:val="00486B53"/>
    <w:rsid w:val="00491EDD"/>
    <w:rsid w:val="00493C6A"/>
    <w:rsid w:val="00496BF4"/>
    <w:rsid w:val="004A00AE"/>
    <w:rsid w:val="004A0C90"/>
    <w:rsid w:val="004A1E12"/>
    <w:rsid w:val="004A2322"/>
    <w:rsid w:val="004A4D5C"/>
    <w:rsid w:val="004A5614"/>
    <w:rsid w:val="004B1E67"/>
    <w:rsid w:val="004B30D0"/>
    <w:rsid w:val="004B3227"/>
    <w:rsid w:val="004B5E15"/>
    <w:rsid w:val="004B623E"/>
    <w:rsid w:val="004B65BB"/>
    <w:rsid w:val="004B664A"/>
    <w:rsid w:val="004C212E"/>
    <w:rsid w:val="004C434A"/>
    <w:rsid w:val="004C6C3D"/>
    <w:rsid w:val="004D2946"/>
    <w:rsid w:val="004D2FE9"/>
    <w:rsid w:val="004D44B6"/>
    <w:rsid w:val="004D6801"/>
    <w:rsid w:val="004D7536"/>
    <w:rsid w:val="004E432B"/>
    <w:rsid w:val="004F0C71"/>
    <w:rsid w:val="004F11D0"/>
    <w:rsid w:val="004F336D"/>
    <w:rsid w:val="004F4B42"/>
    <w:rsid w:val="004F51DD"/>
    <w:rsid w:val="004F5F22"/>
    <w:rsid w:val="004F705A"/>
    <w:rsid w:val="004F70CD"/>
    <w:rsid w:val="005022A3"/>
    <w:rsid w:val="00502CD3"/>
    <w:rsid w:val="00504523"/>
    <w:rsid w:val="00510F63"/>
    <w:rsid w:val="00511294"/>
    <w:rsid w:val="00513CA9"/>
    <w:rsid w:val="005142AC"/>
    <w:rsid w:val="00515D5A"/>
    <w:rsid w:val="00517473"/>
    <w:rsid w:val="00517B52"/>
    <w:rsid w:val="005203D6"/>
    <w:rsid w:val="00520ABB"/>
    <w:rsid w:val="00520AD5"/>
    <w:rsid w:val="0052117B"/>
    <w:rsid w:val="00523178"/>
    <w:rsid w:val="005234DA"/>
    <w:rsid w:val="00530702"/>
    <w:rsid w:val="0053152D"/>
    <w:rsid w:val="0053507B"/>
    <w:rsid w:val="005358D4"/>
    <w:rsid w:val="00535E83"/>
    <w:rsid w:val="0054138E"/>
    <w:rsid w:val="005423D6"/>
    <w:rsid w:val="00542D5B"/>
    <w:rsid w:val="00543AF0"/>
    <w:rsid w:val="00544E04"/>
    <w:rsid w:val="00544F73"/>
    <w:rsid w:val="00545BB3"/>
    <w:rsid w:val="00547DD3"/>
    <w:rsid w:val="00550A4D"/>
    <w:rsid w:val="00550C71"/>
    <w:rsid w:val="005514D6"/>
    <w:rsid w:val="00553958"/>
    <w:rsid w:val="00553A19"/>
    <w:rsid w:val="0055433B"/>
    <w:rsid w:val="00556E77"/>
    <w:rsid w:val="005576B2"/>
    <w:rsid w:val="00557D98"/>
    <w:rsid w:val="00560556"/>
    <w:rsid w:val="00560F04"/>
    <w:rsid w:val="00567620"/>
    <w:rsid w:val="005703EE"/>
    <w:rsid w:val="00575011"/>
    <w:rsid w:val="00575E5C"/>
    <w:rsid w:val="00576FFC"/>
    <w:rsid w:val="005773D0"/>
    <w:rsid w:val="00577819"/>
    <w:rsid w:val="00580789"/>
    <w:rsid w:val="00582CE7"/>
    <w:rsid w:val="005832E7"/>
    <w:rsid w:val="00583895"/>
    <w:rsid w:val="005866E8"/>
    <w:rsid w:val="005935DA"/>
    <w:rsid w:val="00596004"/>
    <w:rsid w:val="00596FBB"/>
    <w:rsid w:val="005A04EC"/>
    <w:rsid w:val="005A097D"/>
    <w:rsid w:val="005A45C2"/>
    <w:rsid w:val="005A4F1F"/>
    <w:rsid w:val="005A5E54"/>
    <w:rsid w:val="005A603A"/>
    <w:rsid w:val="005A6174"/>
    <w:rsid w:val="005A729F"/>
    <w:rsid w:val="005A7C42"/>
    <w:rsid w:val="005B1259"/>
    <w:rsid w:val="005B2037"/>
    <w:rsid w:val="005B4838"/>
    <w:rsid w:val="005C206E"/>
    <w:rsid w:val="005C294B"/>
    <w:rsid w:val="005C2F50"/>
    <w:rsid w:val="005C70F8"/>
    <w:rsid w:val="005D04FB"/>
    <w:rsid w:val="005D15A7"/>
    <w:rsid w:val="005D1816"/>
    <w:rsid w:val="005D4B7E"/>
    <w:rsid w:val="005D612A"/>
    <w:rsid w:val="005E122C"/>
    <w:rsid w:val="005E2140"/>
    <w:rsid w:val="005E39AB"/>
    <w:rsid w:val="005E3CA2"/>
    <w:rsid w:val="005F0342"/>
    <w:rsid w:val="005F11A5"/>
    <w:rsid w:val="005F373A"/>
    <w:rsid w:val="005F3C51"/>
    <w:rsid w:val="005F4E86"/>
    <w:rsid w:val="005F5DFB"/>
    <w:rsid w:val="005F6266"/>
    <w:rsid w:val="005F6618"/>
    <w:rsid w:val="00601354"/>
    <w:rsid w:val="00605469"/>
    <w:rsid w:val="00605AB5"/>
    <w:rsid w:val="00606014"/>
    <w:rsid w:val="00606FE6"/>
    <w:rsid w:val="00607243"/>
    <w:rsid w:val="00607616"/>
    <w:rsid w:val="0061148C"/>
    <w:rsid w:val="00611698"/>
    <w:rsid w:val="006119C2"/>
    <w:rsid w:val="006120CF"/>
    <w:rsid w:val="006124F8"/>
    <w:rsid w:val="00615775"/>
    <w:rsid w:val="006167A7"/>
    <w:rsid w:val="00621479"/>
    <w:rsid w:val="006256BE"/>
    <w:rsid w:val="006277DE"/>
    <w:rsid w:val="00630F0E"/>
    <w:rsid w:val="006322DA"/>
    <w:rsid w:val="006361D7"/>
    <w:rsid w:val="00640176"/>
    <w:rsid w:val="006413D9"/>
    <w:rsid w:val="00642291"/>
    <w:rsid w:val="006460A7"/>
    <w:rsid w:val="00646140"/>
    <w:rsid w:val="0065141D"/>
    <w:rsid w:val="00654829"/>
    <w:rsid w:val="00655E34"/>
    <w:rsid w:val="00656350"/>
    <w:rsid w:val="0065702E"/>
    <w:rsid w:val="006607E2"/>
    <w:rsid w:val="006623FD"/>
    <w:rsid w:val="00664F1E"/>
    <w:rsid w:val="00671343"/>
    <w:rsid w:val="00676DA1"/>
    <w:rsid w:val="00677B11"/>
    <w:rsid w:val="00681CFA"/>
    <w:rsid w:val="00682216"/>
    <w:rsid w:val="006840E4"/>
    <w:rsid w:val="00692BA4"/>
    <w:rsid w:val="0069365B"/>
    <w:rsid w:val="00695BE9"/>
    <w:rsid w:val="006A76D4"/>
    <w:rsid w:val="006B1ADA"/>
    <w:rsid w:val="006B216C"/>
    <w:rsid w:val="006B3B9D"/>
    <w:rsid w:val="006B6DB9"/>
    <w:rsid w:val="006B75DC"/>
    <w:rsid w:val="006C297D"/>
    <w:rsid w:val="006C3EE0"/>
    <w:rsid w:val="006C79A7"/>
    <w:rsid w:val="006D1076"/>
    <w:rsid w:val="006D2E64"/>
    <w:rsid w:val="006D7C1C"/>
    <w:rsid w:val="006E049C"/>
    <w:rsid w:val="006E4A6B"/>
    <w:rsid w:val="006E7EDC"/>
    <w:rsid w:val="006F08AD"/>
    <w:rsid w:val="006F13B4"/>
    <w:rsid w:val="006F3D4B"/>
    <w:rsid w:val="006F4E40"/>
    <w:rsid w:val="006F58F1"/>
    <w:rsid w:val="006F5A74"/>
    <w:rsid w:val="006F7CDD"/>
    <w:rsid w:val="00706B8D"/>
    <w:rsid w:val="00706FF8"/>
    <w:rsid w:val="00711493"/>
    <w:rsid w:val="00712130"/>
    <w:rsid w:val="00713133"/>
    <w:rsid w:val="00714DF0"/>
    <w:rsid w:val="0071535F"/>
    <w:rsid w:val="00716D4F"/>
    <w:rsid w:val="007200E6"/>
    <w:rsid w:val="007202C7"/>
    <w:rsid w:val="00722072"/>
    <w:rsid w:val="00722E13"/>
    <w:rsid w:val="0073315B"/>
    <w:rsid w:val="00733A1C"/>
    <w:rsid w:val="00733A98"/>
    <w:rsid w:val="007369AA"/>
    <w:rsid w:val="007379D5"/>
    <w:rsid w:val="007400EB"/>
    <w:rsid w:val="00740279"/>
    <w:rsid w:val="00740346"/>
    <w:rsid w:val="00741610"/>
    <w:rsid w:val="0074198F"/>
    <w:rsid w:val="0074214B"/>
    <w:rsid w:val="00743C50"/>
    <w:rsid w:val="00744444"/>
    <w:rsid w:val="00747FA5"/>
    <w:rsid w:val="00751E64"/>
    <w:rsid w:val="00754CF8"/>
    <w:rsid w:val="007558B3"/>
    <w:rsid w:val="007640F3"/>
    <w:rsid w:val="00765C50"/>
    <w:rsid w:val="007707CF"/>
    <w:rsid w:val="007717D8"/>
    <w:rsid w:val="007721D8"/>
    <w:rsid w:val="00773FB8"/>
    <w:rsid w:val="00774DA8"/>
    <w:rsid w:val="00776E7B"/>
    <w:rsid w:val="007777F0"/>
    <w:rsid w:val="007803B2"/>
    <w:rsid w:val="0078090C"/>
    <w:rsid w:val="00782FB2"/>
    <w:rsid w:val="00785D84"/>
    <w:rsid w:val="00785FBF"/>
    <w:rsid w:val="00787157"/>
    <w:rsid w:val="007871F4"/>
    <w:rsid w:val="007876CA"/>
    <w:rsid w:val="0079037D"/>
    <w:rsid w:val="00790A98"/>
    <w:rsid w:val="00790B03"/>
    <w:rsid w:val="00790F8A"/>
    <w:rsid w:val="00791804"/>
    <w:rsid w:val="00796551"/>
    <w:rsid w:val="00796E5D"/>
    <w:rsid w:val="007A03B5"/>
    <w:rsid w:val="007A216D"/>
    <w:rsid w:val="007A21DC"/>
    <w:rsid w:val="007A40B8"/>
    <w:rsid w:val="007A47A2"/>
    <w:rsid w:val="007A4890"/>
    <w:rsid w:val="007A6604"/>
    <w:rsid w:val="007B089B"/>
    <w:rsid w:val="007B43C6"/>
    <w:rsid w:val="007B5C63"/>
    <w:rsid w:val="007B6188"/>
    <w:rsid w:val="007B71F7"/>
    <w:rsid w:val="007C0BE9"/>
    <w:rsid w:val="007C1662"/>
    <w:rsid w:val="007C516A"/>
    <w:rsid w:val="007D0FCD"/>
    <w:rsid w:val="007D412F"/>
    <w:rsid w:val="007D4C3A"/>
    <w:rsid w:val="007D5181"/>
    <w:rsid w:val="007E1302"/>
    <w:rsid w:val="007E5AEB"/>
    <w:rsid w:val="007E74B7"/>
    <w:rsid w:val="007F0F70"/>
    <w:rsid w:val="007F2355"/>
    <w:rsid w:val="007F4A50"/>
    <w:rsid w:val="007F5038"/>
    <w:rsid w:val="007F5353"/>
    <w:rsid w:val="007F59A7"/>
    <w:rsid w:val="007F7FBB"/>
    <w:rsid w:val="008045F6"/>
    <w:rsid w:val="00804A5B"/>
    <w:rsid w:val="00811287"/>
    <w:rsid w:val="008159B5"/>
    <w:rsid w:val="00816534"/>
    <w:rsid w:val="00817B31"/>
    <w:rsid w:val="00821C03"/>
    <w:rsid w:val="00821F55"/>
    <w:rsid w:val="00825C44"/>
    <w:rsid w:val="00830996"/>
    <w:rsid w:val="00833CAE"/>
    <w:rsid w:val="0083635B"/>
    <w:rsid w:val="008365A6"/>
    <w:rsid w:val="00836EEA"/>
    <w:rsid w:val="0084090D"/>
    <w:rsid w:val="00841046"/>
    <w:rsid w:val="00843ED0"/>
    <w:rsid w:val="008447EF"/>
    <w:rsid w:val="0084652F"/>
    <w:rsid w:val="008478F4"/>
    <w:rsid w:val="00847D08"/>
    <w:rsid w:val="0085234A"/>
    <w:rsid w:val="00853576"/>
    <w:rsid w:val="00854937"/>
    <w:rsid w:val="00856BF4"/>
    <w:rsid w:val="0086277A"/>
    <w:rsid w:val="00863D06"/>
    <w:rsid w:val="00865460"/>
    <w:rsid w:val="008655D6"/>
    <w:rsid w:val="00867A3C"/>
    <w:rsid w:val="0087139F"/>
    <w:rsid w:val="00871B93"/>
    <w:rsid w:val="00871BB6"/>
    <w:rsid w:val="00871E4B"/>
    <w:rsid w:val="008722C7"/>
    <w:rsid w:val="00872D72"/>
    <w:rsid w:val="008733F6"/>
    <w:rsid w:val="00873C56"/>
    <w:rsid w:val="00875FCC"/>
    <w:rsid w:val="0087737B"/>
    <w:rsid w:val="008821E1"/>
    <w:rsid w:val="00886E68"/>
    <w:rsid w:val="008876C4"/>
    <w:rsid w:val="00887DD1"/>
    <w:rsid w:val="00896589"/>
    <w:rsid w:val="0089733C"/>
    <w:rsid w:val="008A44E9"/>
    <w:rsid w:val="008A56AD"/>
    <w:rsid w:val="008B264D"/>
    <w:rsid w:val="008B5A15"/>
    <w:rsid w:val="008B5A91"/>
    <w:rsid w:val="008B6F0F"/>
    <w:rsid w:val="008C76E2"/>
    <w:rsid w:val="008C7752"/>
    <w:rsid w:val="008C7D3B"/>
    <w:rsid w:val="008C7D9E"/>
    <w:rsid w:val="008D3DCC"/>
    <w:rsid w:val="008D476A"/>
    <w:rsid w:val="008E1E0B"/>
    <w:rsid w:val="008E4B08"/>
    <w:rsid w:val="008E5111"/>
    <w:rsid w:val="008E5339"/>
    <w:rsid w:val="008E70D6"/>
    <w:rsid w:val="008F0AE9"/>
    <w:rsid w:val="008F0E87"/>
    <w:rsid w:val="0090096F"/>
    <w:rsid w:val="009019B8"/>
    <w:rsid w:val="00901AF9"/>
    <w:rsid w:val="009050E5"/>
    <w:rsid w:val="00906940"/>
    <w:rsid w:val="009101FB"/>
    <w:rsid w:val="0091168B"/>
    <w:rsid w:val="009204BF"/>
    <w:rsid w:val="00920B2A"/>
    <w:rsid w:val="009213E0"/>
    <w:rsid w:val="00924156"/>
    <w:rsid w:val="00925AB1"/>
    <w:rsid w:val="009275AC"/>
    <w:rsid w:val="00930775"/>
    <w:rsid w:val="00930985"/>
    <w:rsid w:val="00932C3F"/>
    <w:rsid w:val="009336C6"/>
    <w:rsid w:val="0093699A"/>
    <w:rsid w:val="009404F7"/>
    <w:rsid w:val="00940795"/>
    <w:rsid w:val="00942B72"/>
    <w:rsid w:val="00942E6F"/>
    <w:rsid w:val="009435A6"/>
    <w:rsid w:val="00945831"/>
    <w:rsid w:val="00947818"/>
    <w:rsid w:val="0095027F"/>
    <w:rsid w:val="0095055A"/>
    <w:rsid w:val="00951EF9"/>
    <w:rsid w:val="00953F4D"/>
    <w:rsid w:val="00954CE2"/>
    <w:rsid w:val="0095597D"/>
    <w:rsid w:val="00956F47"/>
    <w:rsid w:val="00957EA0"/>
    <w:rsid w:val="00957F8F"/>
    <w:rsid w:val="009614A2"/>
    <w:rsid w:val="00961D3F"/>
    <w:rsid w:val="009705A3"/>
    <w:rsid w:val="00976B6B"/>
    <w:rsid w:val="00977BD3"/>
    <w:rsid w:val="00985698"/>
    <w:rsid w:val="0099400C"/>
    <w:rsid w:val="009964F1"/>
    <w:rsid w:val="009A120F"/>
    <w:rsid w:val="009A3598"/>
    <w:rsid w:val="009A416E"/>
    <w:rsid w:val="009B1069"/>
    <w:rsid w:val="009B4E5A"/>
    <w:rsid w:val="009B7A82"/>
    <w:rsid w:val="009C0FC0"/>
    <w:rsid w:val="009C4140"/>
    <w:rsid w:val="009C43E9"/>
    <w:rsid w:val="009C502B"/>
    <w:rsid w:val="009C54F1"/>
    <w:rsid w:val="009C6523"/>
    <w:rsid w:val="009C670C"/>
    <w:rsid w:val="009C7384"/>
    <w:rsid w:val="009C7696"/>
    <w:rsid w:val="009D177B"/>
    <w:rsid w:val="009D585B"/>
    <w:rsid w:val="009D58EF"/>
    <w:rsid w:val="009D592C"/>
    <w:rsid w:val="009D6FA5"/>
    <w:rsid w:val="009D7DD4"/>
    <w:rsid w:val="009E2D0B"/>
    <w:rsid w:val="009F1385"/>
    <w:rsid w:val="009F1C2E"/>
    <w:rsid w:val="009F6BC9"/>
    <w:rsid w:val="00A00095"/>
    <w:rsid w:val="00A0009C"/>
    <w:rsid w:val="00A04582"/>
    <w:rsid w:val="00A0712B"/>
    <w:rsid w:val="00A0756F"/>
    <w:rsid w:val="00A12C35"/>
    <w:rsid w:val="00A17AC5"/>
    <w:rsid w:val="00A2112B"/>
    <w:rsid w:val="00A21418"/>
    <w:rsid w:val="00A21F50"/>
    <w:rsid w:val="00A235C1"/>
    <w:rsid w:val="00A240C0"/>
    <w:rsid w:val="00A2485C"/>
    <w:rsid w:val="00A264FA"/>
    <w:rsid w:val="00A27FAF"/>
    <w:rsid w:val="00A30608"/>
    <w:rsid w:val="00A33888"/>
    <w:rsid w:val="00A3390D"/>
    <w:rsid w:val="00A339C4"/>
    <w:rsid w:val="00A33AB9"/>
    <w:rsid w:val="00A361A3"/>
    <w:rsid w:val="00A36A07"/>
    <w:rsid w:val="00A37952"/>
    <w:rsid w:val="00A4257A"/>
    <w:rsid w:val="00A4515C"/>
    <w:rsid w:val="00A452B2"/>
    <w:rsid w:val="00A5115B"/>
    <w:rsid w:val="00A56680"/>
    <w:rsid w:val="00A57625"/>
    <w:rsid w:val="00A613F3"/>
    <w:rsid w:val="00A6159E"/>
    <w:rsid w:val="00A63C58"/>
    <w:rsid w:val="00A63E6A"/>
    <w:rsid w:val="00A6640B"/>
    <w:rsid w:val="00A66D73"/>
    <w:rsid w:val="00A72F6A"/>
    <w:rsid w:val="00A73576"/>
    <w:rsid w:val="00A76B08"/>
    <w:rsid w:val="00A77262"/>
    <w:rsid w:val="00A80A0A"/>
    <w:rsid w:val="00A817F6"/>
    <w:rsid w:val="00A82380"/>
    <w:rsid w:val="00A84157"/>
    <w:rsid w:val="00A86539"/>
    <w:rsid w:val="00A87A4E"/>
    <w:rsid w:val="00A93903"/>
    <w:rsid w:val="00A95BDC"/>
    <w:rsid w:val="00A97C4E"/>
    <w:rsid w:val="00AA0E78"/>
    <w:rsid w:val="00AA47C5"/>
    <w:rsid w:val="00AA50E6"/>
    <w:rsid w:val="00AA5995"/>
    <w:rsid w:val="00AA62FC"/>
    <w:rsid w:val="00AA64A3"/>
    <w:rsid w:val="00AB05C4"/>
    <w:rsid w:val="00AB4A4D"/>
    <w:rsid w:val="00AB65EE"/>
    <w:rsid w:val="00AB7A44"/>
    <w:rsid w:val="00AB7E94"/>
    <w:rsid w:val="00AC014F"/>
    <w:rsid w:val="00AC1146"/>
    <w:rsid w:val="00AC1444"/>
    <w:rsid w:val="00AC1EF2"/>
    <w:rsid w:val="00AC41B8"/>
    <w:rsid w:val="00AC4865"/>
    <w:rsid w:val="00AC4ADB"/>
    <w:rsid w:val="00AC566F"/>
    <w:rsid w:val="00AD1B5D"/>
    <w:rsid w:val="00AD2247"/>
    <w:rsid w:val="00AD4475"/>
    <w:rsid w:val="00AD66B3"/>
    <w:rsid w:val="00AD72B5"/>
    <w:rsid w:val="00AE189D"/>
    <w:rsid w:val="00AE20FC"/>
    <w:rsid w:val="00AE2CDF"/>
    <w:rsid w:val="00AE446E"/>
    <w:rsid w:val="00AE6575"/>
    <w:rsid w:val="00AF1126"/>
    <w:rsid w:val="00AF14DB"/>
    <w:rsid w:val="00AF1726"/>
    <w:rsid w:val="00AF2187"/>
    <w:rsid w:val="00AF30C8"/>
    <w:rsid w:val="00AF4033"/>
    <w:rsid w:val="00AF4D3A"/>
    <w:rsid w:val="00AF51C6"/>
    <w:rsid w:val="00B012E4"/>
    <w:rsid w:val="00B060DA"/>
    <w:rsid w:val="00B113DB"/>
    <w:rsid w:val="00B11ABC"/>
    <w:rsid w:val="00B13FE0"/>
    <w:rsid w:val="00B21C87"/>
    <w:rsid w:val="00B22BD6"/>
    <w:rsid w:val="00B23AB3"/>
    <w:rsid w:val="00B2413D"/>
    <w:rsid w:val="00B27304"/>
    <w:rsid w:val="00B30A7D"/>
    <w:rsid w:val="00B3250A"/>
    <w:rsid w:val="00B32C7A"/>
    <w:rsid w:val="00B3736D"/>
    <w:rsid w:val="00B4084E"/>
    <w:rsid w:val="00B4138D"/>
    <w:rsid w:val="00B41E86"/>
    <w:rsid w:val="00B424A0"/>
    <w:rsid w:val="00B457FD"/>
    <w:rsid w:val="00B462FF"/>
    <w:rsid w:val="00B46574"/>
    <w:rsid w:val="00B52392"/>
    <w:rsid w:val="00B52570"/>
    <w:rsid w:val="00B54BC8"/>
    <w:rsid w:val="00B56080"/>
    <w:rsid w:val="00B567DE"/>
    <w:rsid w:val="00B61790"/>
    <w:rsid w:val="00B61CD6"/>
    <w:rsid w:val="00B6385E"/>
    <w:rsid w:val="00B70051"/>
    <w:rsid w:val="00B7055A"/>
    <w:rsid w:val="00B70C67"/>
    <w:rsid w:val="00B71A3B"/>
    <w:rsid w:val="00B750A9"/>
    <w:rsid w:val="00B824C7"/>
    <w:rsid w:val="00B83FEE"/>
    <w:rsid w:val="00B84AA8"/>
    <w:rsid w:val="00B86AA7"/>
    <w:rsid w:val="00B86EC8"/>
    <w:rsid w:val="00B87CC5"/>
    <w:rsid w:val="00B90576"/>
    <w:rsid w:val="00B92020"/>
    <w:rsid w:val="00B95294"/>
    <w:rsid w:val="00B9702C"/>
    <w:rsid w:val="00BA2ABB"/>
    <w:rsid w:val="00BA4ACE"/>
    <w:rsid w:val="00BA7887"/>
    <w:rsid w:val="00BB1191"/>
    <w:rsid w:val="00BB5C36"/>
    <w:rsid w:val="00BB7621"/>
    <w:rsid w:val="00BB7A15"/>
    <w:rsid w:val="00BC447F"/>
    <w:rsid w:val="00BC44B0"/>
    <w:rsid w:val="00BC6094"/>
    <w:rsid w:val="00BC610B"/>
    <w:rsid w:val="00BC6641"/>
    <w:rsid w:val="00BC7601"/>
    <w:rsid w:val="00BD1DF6"/>
    <w:rsid w:val="00BD2946"/>
    <w:rsid w:val="00BD39CA"/>
    <w:rsid w:val="00BD3D60"/>
    <w:rsid w:val="00BD5692"/>
    <w:rsid w:val="00BD6824"/>
    <w:rsid w:val="00BE06AC"/>
    <w:rsid w:val="00BE1361"/>
    <w:rsid w:val="00BE150B"/>
    <w:rsid w:val="00BE1F86"/>
    <w:rsid w:val="00BE46DA"/>
    <w:rsid w:val="00BE5F6C"/>
    <w:rsid w:val="00BF027C"/>
    <w:rsid w:val="00BF044E"/>
    <w:rsid w:val="00BF1073"/>
    <w:rsid w:val="00BF29A8"/>
    <w:rsid w:val="00BF2C97"/>
    <w:rsid w:val="00BF623C"/>
    <w:rsid w:val="00BF6269"/>
    <w:rsid w:val="00C003C0"/>
    <w:rsid w:val="00C0533A"/>
    <w:rsid w:val="00C07244"/>
    <w:rsid w:val="00C072A3"/>
    <w:rsid w:val="00C107C7"/>
    <w:rsid w:val="00C10FFC"/>
    <w:rsid w:val="00C1653B"/>
    <w:rsid w:val="00C16BD7"/>
    <w:rsid w:val="00C218E5"/>
    <w:rsid w:val="00C22644"/>
    <w:rsid w:val="00C22C34"/>
    <w:rsid w:val="00C246ED"/>
    <w:rsid w:val="00C24CEB"/>
    <w:rsid w:val="00C258A3"/>
    <w:rsid w:val="00C30C01"/>
    <w:rsid w:val="00C3103E"/>
    <w:rsid w:val="00C325BD"/>
    <w:rsid w:val="00C330B0"/>
    <w:rsid w:val="00C36F3A"/>
    <w:rsid w:val="00C41E5C"/>
    <w:rsid w:val="00C42263"/>
    <w:rsid w:val="00C428D0"/>
    <w:rsid w:val="00C436B5"/>
    <w:rsid w:val="00C44205"/>
    <w:rsid w:val="00C45F43"/>
    <w:rsid w:val="00C46118"/>
    <w:rsid w:val="00C50F4E"/>
    <w:rsid w:val="00C514A5"/>
    <w:rsid w:val="00C526AE"/>
    <w:rsid w:val="00C52743"/>
    <w:rsid w:val="00C52F56"/>
    <w:rsid w:val="00C569CF"/>
    <w:rsid w:val="00C578BB"/>
    <w:rsid w:val="00C615CC"/>
    <w:rsid w:val="00C63B0A"/>
    <w:rsid w:val="00C71A30"/>
    <w:rsid w:val="00C739B3"/>
    <w:rsid w:val="00C7597B"/>
    <w:rsid w:val="00C762B8"/>
    <w:rsid w:val="00C809D7"/>
    <w:rsid w:val="00C821A8"/>
    <w:rsid w:val="00C871E1"/>
    <w:rsid w:val="00C87B32"/>
    <w:rsid w:val="00C90B2A"/>
    <w:rsid w:val="00C92E4E"/>
    <w:rsid w:val="00C93146"/>
    <w:rsid w:val="00C9620A"/>
    <w:rsid w:val="00C977B1"/>
    <w:rsid w:val="00C97B82"/>
    <w:rsid w:val="00CA0C6A"/>
    <w:rsid w:val="00CA0D1B"/>
    <w:rsid w:val="00CA6B19"/>
    <w:rsid w:val="00CA7546"/>
    <w:rsid w:val="00CB09A9"/>
    <w:rsid w:val="00CB0E02"/>
    <w:rsid w:val="00CB1800"/>
    <w:rsid w:val="00CB3FD8"/>
    <w:rsid w:val="00CB4984"/>
    <w:rsid w:val="00CB5809"/>
    <w:rsid w:val="00CB6ED9"/>
    <w:rsid w:val="00CC054E"/>
    <w:rsid w:val="00CC1AC1"/>
    <w:rsid w:val="00CC3690"/>
    <w:rsid w:val="00CC3E9A"/>
    <w:rsid w:val="00CC4E72"/>
    <w:rsid w:val="00CC5B7B"/>
    <w:rsid w:val="00CC6BFB"/>
    <w:rsid w:val="00CD08A3"/>
    <w:rsid w:val="00CD319D"/>
    <w:rsid w:val="00CD3608"/>
    <w:rsid w:val="00CD4787"/>
    <w:rsid w:val="00CE01ED"/>
    <w:rsid w:val="00CE19BF"/>
    <w:rsid w:val="00CE3260"/>
    <w:rsid w:val="00CE4219"/>
    <w:rsid w:val="00CF1CD1"/>
    <w:rsid w:val="00CF1CFE"/>
    <w:rsid w:val="00CF382B"/>
    <w:rsid w:val="00CF3939"/>
    <w:rsid w:val="00D011F6"/>
    <w:rsid w:val="00D0141B"/>
    <w:rsid w:val="00D017E4"/>
    <w:rsid w:val="00D01ADD"/>
    <w:rsid w:val="00D02512"/>
    <w:rsid w:val="00D02EB4"/>
    <w:rsid w:val="00D07EBA"/>
    <w:rsid w:val="00D12508"/>
    <w:rsid w:val="00D138C9"/>
    <w:rsid w:val="00D14CCF"/>
    <w:rsid w:val="00D1672B"/>
    <w:rsid w:val="00D2183B"/>
    <w:rsid w:val="00D23A83"/>
    <w:rsid w:val="00D248D7"/>
    <w:rsid w:val="00D264FF"/>
    <w:rsid w:val="00D2650D"/>
    <w:rsid w:val="00D32356"/>
    <w:rsid w:val="00D33185"/>
    <w:rsid w:val="00D337B6"/>
    <w:rsid w:val="00D34F39"/>
    <w:rsid w:val="00D35EE1"/>
    <w:rsid w:val="00D410BE"/>
    <w:rsid w:val="00D41551"/>
    <w:rsid w:val="00D45E68"/>
    <w:rsid w:val="00D46BDA"/>
    <w:rsid w:val="00D47D53"/>
    <w:rsid w:val="00D56146"/>
    <w:rsid w:val="00D60DF1"/>
    <w:rsid w:val="00D630EF"/>
    <w:rsid w:val="00D63BE0"/>
    <w:rsid w:val="00D65325"/>
    <w:rsid w:val="00D73871"/>
    <w:rsid w:val="00D75F9F"/>
    <w:rsid w:val="00D77D8D"/>
    <w:rsid w:val="00D8058E"/>
    <w:rsid w:val="00D80D21"/>
    <w:rsid w:val="00D82D84"/>
    <w:rsid w:val="00D90921"/>
    <w:rsid w:val="00D911C1"/>
    <w:rsid w:val="00D91627"/>
    <w:rsid w:val="00D95166"/>
    <w:rsid w:val="00D95F96"/>
    <w:rsid w:val="00D97B76"/>
    <w:rsid w:val="00DA0462"/>
    <w:rsid w:val="00DA10C8"/>
    <w:rsid w:val="00DA2D9E"/>
    <w:rsid w:val="00DA51FA"/>
    <w:rsid w:val="00DA7D7A"/>
    <w:rsid w:val="00DB4119"/>
    <w:rsid w:val="00DB4357"/>
    <w:rsid w:val="00DB7000"/>
    <w:rsid w:val="00DC0CD2"/>
    <w:rsid w:val="00DC1EC1"/>
    <w:rsid w:val="00DC2B75"/>
    <w:rsid w:val="00DC5845"/>
    <w:rsid w:val="00DC5E3F"/>
    <w:rsid w:val="00DD0B79"/>
    <w:rsid w:val="00DD3741"/>
    <w:rsid w:val="00DD374C"/>
    <w:rsid w:val="00DD395E"/>
    <w:rsid w:val="00DE0727"/>
    <w:rsid w:val="00DE07A2"/>
    <w:rsid w:val="00DE0CAD"/>
    <w:rsid w:val="00DE23B9"/>
    <w:rsid w:val="00DE4202"/>
    <w:rsid w:val="00DE6B93"/>
    <w:rsid w:val="00DF14E5"/>
    <w:rsid w:val="00DF7671"/>
    <w:rsid w:val="00DF7F52"/>
    <w:rsid w:val="00E004F3"/>
    <w:rsid w:val="00E00BA7"/>
    <w:rsid w:val="00E01F7C"/>
    <w:rsid w:val="00E0269E"/>
    <w:rsid w:val="00E04A30"/>
    <w:rsid w:val="00E06BD4"/>
    <w:rsid w:val="00E10988"/>
    <w:rsid w:val="00E12BB7"/>
    <w:rsid w:val="00E14906"/>
    <w:rsid w:val="00E14A66"/>
    <w:rsid w:val="00E15EBE"/>
    <w:rsid w:val="00E1656A"/>
    <w:rsid w:val="00E170F8"/>
    <w:rsid w:val="00E207BE"/>
    <w:rsid w:val="00E20FD5"/>
    <w:rsid w:val="00E22818"/>
    <w:rsid w:val="00E24C1E"/>
    <w:rsid w:val="00E27ED3"/>
    <w:rsid w:val="00E30A73"/>
    <w:rsid w:val="00E31284"/>
    <w:rsid w:val="00E3128A"/>
    <w:rsid w:val="00E31607"/>
    <w:rsid w:val="00E319B0"/>
    <w:rsid w:val="00E31D09"/>
    <w:rsid w:val="00E331AF"/>
    <w:rsid w:val="00E36817"/>
    <w:rsid w:val="00E403B8"/>
    <w:rsid w:val="00E40E61"/>
    <w:rsid w:val="00E4226B"/>
    <w:rsid w:val="00E423EC"/>
    <w:rsid w:val="00E44F1B"/>
    <w:rsid w:val="00E47852"/>
    <w:rsid w:val="00E527E3"/>
    <w:rsid w:val="00E54382"/>
    <w:rsid w:val="00E5489B"/>
    <w:rsid w:val="00E5645A"/>
    <w:rsid w:val="00E610FF"/>
    <w:rsid w:val="00E645AD"/>
    <w:rsid w:val="00E65312"/>
    <w:rsid w:val="00E65A17"/>
    <w:rsid w:val="00E6747A"/>
    <w:rsid w:val="00E73BC4"/>
    <w:rsid w:val="00E811F9"/>
    <w:rsid w:val="00E81C67"/>
    <w:rsid w:val="00E82F92"/>
    <w:rsid w:val="00E83833"/>
    <w:rsid w:val="00E84403"/>
    <w:rsid w:val="00E85132"/>
    <w:rsid w:val="00E85291"/>
    <w:rsid w:val="00E93CC7"/>
    <w:rsid w:val="00E94097"/>
    <w:rsid w:val="00EA0245"/>
    <w:rsid w:val="00EA42E7"/>
    <w:rsid w:val="00EA52FE"/>
    <w:rsid w:val="00EA55C7"/>
    <w:rsid w:val="00EA5E64"/>
    <w:rsid w:val="00EB10B2"/>
    <w:rsid w:val="00EB40F0"/>
    <w:rsid w:val="00EC1285"/>
    <w:rsid w:val="00EC2258"/>
    <w:rsid w:val="00EC28F4"/>
    <w:rsid w:val="00EC2FA3"/>
    <w:rsid w:val="00EC72A2"/>
    <w:rsid w:val="00ED0874"/>
    <w:rsid w:val="00ED0B03"/>
    <w:rsid w:val="00ED2FE2"/>
    <w:rsid w:val="00ED6A61"/>
    <w:rsid w:val="00ED7838"/>
    <w:rsid w:val="00EE12A4"/>
    <w:rsid w:val="00EE40CD"/>
    <w:rsid w:val="00EE52E0"/>
    <w:rsid w:val="00EE5787"/>
    <w:rsid w:val="00EF6759"/>
    <w:rsid w:val="00EF677C"/>
    <w:rsid w:val="00EF719B"/>
    <w:rsid w:val="00F0116E"/>
    <w:rsid w:val="00F016F4"/>
    <w:rsid w:val="00F03985"/>
    <w:rsid w:val="00F042E4"/>
    <w:rsid w:val="00F05585"/>
    <w:rsid w:val="00F0773B"/>
    <w:rsid w:val="00F128B2"/>
    <w:rsid w:val="00F15BF5"/>
    <w:rsid w:val="00F1723D"/>
    <w:rsid w:val="00F17A47"/>
    <w:rsid w:val="00F17C02"/>
    <w:rsid w:val="00F20B01"/>
    <w:rsid w:val="00F21898"/>
    <w:rsid w:val="00F234DF"/>
    <w:rsid w:val="00F256A2"/>
    <w:rsid w:val="00F26919"/>
    <w:rsid w:val="00F31D46"/>
    <w:rsid w:val="00F3387C"/>
    <w:rsid w:val="00F33BF0"/>
    <w:rsid w:val="00F35D8E"/>
    <w:rsid w:val="00F44BA5"/>
    <w:rsid w:val="00F4642E"/>
    <w:rsid w:val="00F47034"/>
    <w:rsid w:val="00F47A6A"/>
    <w:rsid w:val="00F502A6"/>
    <w:rsid w:val="00F5440E"/>
    <w:rsid w:val="00F54552"/>
    <w:rsid w:val="00F56A27"/>
    <w:rsid w:val="00F57B08"/>
    <w:rsid w:val="00F60312"/>
    <w:rsid w:val="00F66123"/>
    <w:rsid w:val="00F66B0E"/>
    <w:rsid w:val="00F6720A"/>
    <w:rsid w:val="00F72612"/>
    <w:rsid w:val="00F7306C"/>
    <w:rsid w:val="00F76E60"/>
    <w:rsid w:val="00F776CD"/>
    <w:rsid w:val="00F812C0"/>
    <w:rsid w:val="00F82553"/>
    <w:rsid w:val="00F8296F"/>
    <w:rsid w:val="00F82FDB"/>
    <w:rsid w:val="00F83026"/>
    <w:rsid w:val="00F84AC0"/>
    <w:rsid w:val="00F91955"/>
    <w:rsid w:val="00F959A1"/>
    <w:rsid w:val="00F96CD3"/>
    <w:rsid w:val="00F974B2"/>
    <w:rsid w:val="00FB4969"/>
    <w:rsid w:val="00FB50BD"/>
    <w:rsid w:val="00FB5736"/>
    <w:rsid w:val="00FB616B"/>
    <w:rsid w:val="00FB692E"/>
    <w:rsid w:val="00FC3310"/>
    <w:rsid w:val="00FC33F0"/>
    <w:rsid w:val="00FC43AC"/>
    <w:rsid w:val="00FC533C"/>
    <w:rsid w:val="00FC73AE"/>
    <w:rsid w:val="00FC7BEF"/>
    <w:rsid w:val="00FD203A"/>
    <w:rsid w:val="00FD4622"/>
    <w:rsid w:val="00FD590B"/>
    <w:rsid w:val="00FD63D1"/>
    <w:rsid w:val="00FD66C0"/>
    <w:rsid w:val="00FD7AA9"/>
    <w:rsid w:val="00FE0D8F"/>
    <w:rsid w:val="00FE766C"/>
    <w:rsid w:val="00FE78AA"/>
    <w:rsid w:val="00FE7A7F"/>
    <w:rsid w:val="00FF211E"/>
    <w:rsid w:val="00FF40D5"/>
    <w:rsid w:val="00FF5716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4C494F"/>
  <w15:chartTrackingRefBased/>
  <w15:docId w15:val="{C04D9F79-1428-4C35-91A2-2E204819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pPr>
      <w:spacing w:after="60"/>
    </w:p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semiHidden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8E1E0B"/>
  </w:style>
  <w:style w:type="paragraph" w:styleId="Date">
    <w:name w:val="Date"/>
    <w:basedOn w:val="BodyText"/>
    <w:semiHidden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uiPriority w:val="20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semiHidden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semiHidden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5773D0"/>
    <w:pPr>
      <w:spacing w:before="220" w:line="220" w:lineRule="atLeast"/>
    </w:pPr>
    <w:rPr>
      <w:rFonts w:ascii="Times New Roman" w:hAnsi="Times New Roman"/>
      <w:b/>
      <w:spacing w:val="-10"/>
      <w:sz w:val="24"/>
      <w:szCs w:val="24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character" w:styleId="PageNumber">
    <w:name w:val="page number"/>
    <w:semiHidden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 w:val="0"/>
      <w:spacing w:val="0"/>
    </w:rPr>
  </w:style>
  <w:style w:type="character" w:styleId="Hyperlink">
    <w:name w:val="Hyperlink"/>
    <w:uiPriority w:val="99"/>
    <w:unhideWhenUsed/>
    <w:rsid w:val="007871F4"/>
    <w:rPr>
      <w:color w:val="0563C1"/>
      <w:u w:val="single"/>
    </w:rPr>
  </w:style>
  <w:style w:type="numbering" w:customStyle="1" w:styleId="Style1">
    <w:name w:val="Style1"/>
    <w:uiPriority w:val="99"/>
    <w:rsid w:val="004F0C71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BC44B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9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369AA"/>
    <w:rPr>
      <w:rFonts w:ascii="Segoe UI" w:hAnsi="Segoe UI" w:cs="Segoe UI"/>
      <w:sz w:val="18"/>
      <w:szCs w:val="18"/>
      <w:lang w:eastAsia="en-US"/>
    </w:rPr>
  </w:style>
  <w:style w:type="character" w:styleId="Mention">
    <w:name w:val="Mention"/>
    <w:uiPriority w:val="99"/>
    <w:semiHidden/>
    <w:unhideWhenUsed/>
    <w:rsid w:val="005773D0"/>
    <w:rPr>
      <w:color w:val="2B579A"/>
      <w:shd w:val="clear" w:color="auto" w:fill="E6E6E6"/>
    </w:rPr>
  </w:style>
  <w:style w:type="character" w:customStyle="1" w:styleId="domain">
    <w:name w:val="domain"/>
    <w:rsid w:val="002478D3"/>
  </w:style>
  <w:style w:type="character" w:customStyle="1" w:styleId="vanity-name">
    <w:name w:val="vanity-name"/>
    <w:rsid w:val="002478D3"/>
  </w:style>
  <w:style w:type="paragraph" w:customStyle="1" w:styleId="Default">
    <w:name w:val="Default"/>
    <w:rsid w:val="00BF623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CC054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FE0D8F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82612"/>
    <w:pPr>
      <w:ind w:left="720"/>
      <w:contextualSpacing/>
    </w:pPr>
  </w:style>
  <w:style w:type="character" w:customStyle="1" w:styleId="visually-hidden">
    <w:name w:val="visually-hidden"/>
    <w:basedOn w:val="DefaultParagraphFont"/>
    <w:rsid w:val="00B92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certification/directory/tensorf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ago1234.github.io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First%20Yea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A907360-1716-4A54-9472-C11B7E63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First Year Resume.dot</Template>
  <TotalTime>401</TotalTime>
  <Pages>3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11076</CharactersWithSpaces>
  <SharedDoc>false</SharedDoc>
  <HLinks>
    <vt:vector size="6" baseType="variant">
      <vt:variant>
        <vt:i4>1769563</vt:i4>
      </vt:variant>
      <vt:variant>
        <vt:i4>0</vt:i4>
      </vt:variant>
      <vt:variant>
        <vt:i4>0</vt:i4>
      </vt:variant>
      <vt:variant>
        <vt:i4>5</vt:i4>
      </vt:variant>
      <vt:variant>
        <vt:lpwstr>https://ieee.osu.edu/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Zhengqi Dong</dc:creator>
  <cp:keywords/>
  <cp:lastModifiedBy>Zhengqi Dong</cp:lastModifiedBy>
  <cp:revision>41</cp:revision>
  <cp:lastPrinted>2021-09-26T03:00:00Z</cp:lastPrinted>
  <dcterms:created xsi:type="dcterms:W3CDTF">2021-09-22T02:16:00Z</dcterms:created>
  <dcterms:modified xsi:type="dcterms:W3CDTF">2021-09-26T03:03:00Z</dcterms:modified>
</cp:coreProperties>
</file>